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D01A" w14:textId="77777777" w:rsidR="00296D56" w:rsidRDefault="00000000">
      <w:pPr>
        <w:spacing w:after="0" w:line="240" w:lineRule="auto"/>
        <w:jc w:val="center"/>
        <w:rPr>
          <w:b/>
          <w:color w:val="333333"/>
          <w:sz w:val="36"/>
          <w:szCs w:val="36"/>
        </w:rPr>
      </w:pPr>
      <w:r>
        <w:rPr>
          <w:b/>
          <w:color w:val="333333"/>
          <w:sz w:val="36"/>
          <w:szCs w:val="36"/>
        </w:rPr>
        <w:t>CCT College Dublin</w:t>
      </w:r>
    </w:p>
    <w:p w14:paraId="0F4529E6" w14:textId="77777777" w:rsidR="00296D56" w:rsidRDefault="00296D56">
      <w:pPr>
        <w:spacing w:after="0" w:line="240" w:lineRule="auto"/>
        <w:rPr>
          <w:b/>
          <w:color w:val="333333"/>
          <w:sz w:val="28"/>
          <w:szCs w:val="28"/>
        </w:rPr>
      </w:pPr>
    </w:p>
    <w:p w14:paraId="6B6515B9" w14:textId="77777777" w:rsidR="00296D56" w:rsidRDefault="0000000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1FFF4AC0" w14:textId="770CA656" w:rsidR="00296D56" w:rsidRDefault="00000000">
      <w:pPr>
        <w:pBdr>
          <w:bottom w:val="single" w:sz="12" w:space="1" w:color="000000"/>
        </w:pBdr>
        <w:spacing w:after="0" w:line="240" w:lineRule="auto"/>
        <w:jc w:val="center"/>
        <w:rPr>
          <w:i/>
          <w:color w:val="333333"/>
        </w:rPr>
      </w:pPr>
      <w:r>
        <w:rPr>
          <w:i/>
          <w:color w:val="333333"/>
        </w:rPr>
        <w:t xml:space="preserve">To be provided separately as a word doc for students to include with every </w:t>
      </w:r>
      <w:r w:rsidR="0052781C">
        <w:rPr>
          <w:i/>
          <w:color w:val="333333"/>
        </w:rPr>
        <w:t>submission.</w:t>
      </w:r>
    </w:p>
    <w:p w14:paraId="1FE37AFF" w14:textId="77777777" w:rsidR="00296D56" w:rsidRDefault="00296D56">
      <w:pPr>
        <w:pBdr>
          <w:bottom w:val="single" w:sz="12" w:space="1" w:color="000000"/>
        </w:pBdr>
        <w:spacing w:after="0" w:line="240" w:lineRule="auto"/>
        <w:jc w:val="center"/>
        <w:rPr>
          <w:b/>
          <w:color w:val="333333"/>
          <w:sz w:val="28"/>
          <w:szCs w:val="28"/>
        </w:rPr>
      </w:pPr>
    </w:p>
    <w:p w14:paraId="74F25AE8" w14:textId="77777777" w:rsidR="00296D56" w:rsidRDefault="00296D56">
      <w:pPr>
        <w:rPr>
          <w:color w:val="333333"/>
        </w:rPr>
      </w:pPr>
    </w:p>
    <w:tbl>
      <w:tblPr>
        <w:tblW w:w="9015" w:type="dxa"/>
        <w:tblLayout w:type="fixed"/>
        <w:tblCellMar>
          <w:left w:w="10" w:type="dxa"/>
          <w:right w:w="10" w:type="dxa"/>
        </w:tblCellMar>
        <w:tblLook w:val="0000" w:firstRow="0" w:lastRow="0" w:firstColumn="0" w:lastColumn="0" w:noHBand="0" w:noVBand="0"/>
      </w:tblPr>
      <w:tblGrid>
        <w:gridCol w:w="2263"/>
        <w:gridCol w:w="6752"/>
      </w:tblGrid>
      <w:tr w:rsidR="00296D56" w14:paraId="7DF2A299"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6610F" w14:textId="77777777" w:rsidR="00296D56" w:rsidRDefault="00000000">
            <w:pPr>
              <w:rPr>
                <w:b/>
                <w:color w:val="333333"/>
              </w:rPr>
            </w:pPr>
            <w:r>
              <w:rPr>
                <w:b/>
                <w:color w:val="333333"/>
              </w:rPr>
              <w:t>Module Title:</w:t>
            </w:r>
          </w:p>
          <w:p w14:paraId="741629C7" w14:textId="77777777" w:rsidR="00296D56" w:rsidRDefault="00296D56">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DB361" w14:textId="77777777" w:rsidR="00296D56" w:rsidRDefault="00000000">
            <w:pPr>
              <w:rPr>
                <w:i/>
                <w:color w:val="333333"/>
              </w:rPr>
            </w:pPr>
            <w:r>
              <w:rPr>
                <w:i/>
                <w:color w:val="333333"/>
              </w:rPr>
              <w:t>Advanced Data Analytics</w:t>
            </w:r>
          </w:p>
          <w:p w14:paraId="6CE73BEB" w14:textId="77777777" w:rsidR="00296D56" w:rsidRDefault="00000000">
            <w:r>
              <w:rPr>
                <w:i/>
                <w:color w:val="333333"/>
              </w:rPr>
              <w:t>Big Data Storage and Processing</w:t>
            </w:r>
          </w:p>
        </w:tc>
      </w:tr>
      <w:tr w:rsidR="00296D56" w14:paraId="47A043FE"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54CE14" w14:textId="77777777" w:rsidR="00296D56" w:rsidRDefault="00000000">
            <w:pPr>
              <w:rPr>
                <w:b/>
                <w:color w:val="333333"/>
              </w:rPr>
            </w:pPr>
            <w:r>
              <w:rPr>
                <w:b/>
                <w:color w:val="333333"/>
              </w:rPr>
              <w:t>Assessment Title:</w:t>
            </w:r>
          </w:p>
          <w:p w14:paraId="3072B0E7" w14:textId="77777777" w:rsidR="00296D56" w:rsidRDefault="00296D56">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96D61" w14:textId="77777777" w:rsidR="00296D56" w:rsidRDefault="00000000">
            <w:pPr>
              <w:rPr>
                <w:i/>
                <w:color w:val="333333"/>
              </w:rPr>
            </w:pPr>
            <w:r>
              <w:rPr>
                <w:i/>
                <w:color w:val="333333"/>
              </w:rPr>
              <w:t>Individual</w:t>
            </w:r>
          </w:p>
          <w:p w14:paraId="0DE5E574" w14:textId="77777777" w:rsidR="00296D56" w:rsidRDefault="00296D56">
            <w:pPr>
              <w:rPr>
                <w:color w:val="333333"/>
              </w:rPr>
            </w:pPr>
          </w:p>
        </w:tc>
      </w:tr>
      <w:tr w:rsidR="00296D56" w14:paraId="1802378E"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D5198" w14:textId="77777777" w:rsidR="00296D56" w:rsidRDefault="00000000">
            <w:pPr>
              <w:rPr>
                <w:b/>
                <w:color w:val="333333"/>
              </w:rPr>
            </w:pPr>
            <w:r>
              <w:rPr>
                <w:b/>
                <w:color w:val="333333"/>
              </w:rPr>
              <w:t>Lecturer Name:</w:t>
            </w:r>
          </w:p>
          <w:p w14:paraId="19102AC2" w14:textId="77777777" w:rsidR="00296D56" w:rsidRDefault="00296D56">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51597" w14:textId="77777777" w:rsidR="00296D56" w:rsidRDefault="00000000">
            <w:pPr>
              <w:rPr>
                <w:i/>
                <w:color w:val="333333"/>
              </w:rPr>
            </w:pPr>
            <w:r>
              <w:rPr>
                <w:i/>
                <w:color w:val="333333"/>
              </w:rPr>
              <w:t>David McQuaid</w:t>
            </w:r>
          </w:p>
          <w:p w14:paraId="215A15C7" w14:textId="77777777" w:rsidR="00296D56" w:rsidRDefault="00000000">
            <w:r>
              <w:rPr>
                <w:i/>
                <w:color w:val="333333"/>
              </w:rPr>
              <w:t>Muhammad Iqbal</w:t>
            </w:r>
          </w:p>
        </w:tc>
      </w:tr>
      <w:tr w:rsidR="00296D56" w14:paraId="178BAB30"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1A0845" w14:textId="77777777" w:rsidR="00296D56" w:rsidRDefault="00000000">
            <w:pPr>
              <w:rPr>
                <w:b/>
                <w:color w:val="333333"/>
              </w:rPr>
            </w:pPr>
            <w:r>
              <w:rPr>
                <w:b/>
                <w:color w:val="333333"/>
              </w:rPr>
              <w:t>Student Full Name:</w:t>
            </w:r>
          </w:p>
          <w:p w14:paraId="09BC1610" w14:textId="77777777" w:rsidR="00296D56" w:rsidRDefault="00296D56">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712DF" w14:textId="77777777" w:rsidR="00296D56" w:rsidRDefault="00000000">
            <w:pPr>
              <w:rPr>
                <w:color w:val="333333"/>
              </w:rPr>
            </w:pPr>
            <w:r>
              <w:rPr>
                <w:color w:val="333333"/>
              </w:rPr>
              <w:t>Muhammad Kashif</w:t>
            </w:r>
          </w:p>
        </w:tc>
      </w:tr>
      <w:tr w:rsidR="00296D56" w14:paraId="7EE17107"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3106D" w14:textId="77777777" w:rsidR="00296D56" w:rsidRDefault="00000000">
            <w:pPr>
              <w:rPr>
                <w:b/>
                <w:color w:val="333333"/>
              </w:rPr>
            </w:pPr>
            <w:r>
              <w:rPr>
                <w:b/>
                <w:color w:val="333333"/>
              </w:rPr>
              <w:t>Student Number:</w:t>
            </w:r>
          </w:p>
          <w:p w14:paraId="160A0416" w14:textId="77777777" w:rsidR="00296D56" w:rsidRDefault="00296D56">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4B7558" w14:textId="77777777" w:rsidR="00296D56" w:rsidRDefault="00000000">
            <w:pPr>
              <w:rPr>
                <w:color w:val="333333"/>
              </w:rPr>
            </w:pPr>
            <w:r>
              <w:rPr>
                <w:color w:val="333333"/>
              </w:rPr>
              <w:t>2023037</w:t>
            </w:r>
          </w:p>
        </w:tc>
      </w:tr>
      <w:tr w:rsidR="00296D56" w14:paraId="1AFA333C"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BA255C" w14:textId="77777777" w:rsidR="00296D56" w:rsidRDefault="00000000">
            <w:pPr>
              <w:rPr>
                <w:b/>
                <w:color w:val="333333"/>
              </w:rPr>
            </w:pPr>
            <w:r>
              <w:rPr>
                <w:b/>
                <w:color w:val="333333"/>
              </w:rPr>
              <w:t>Assessment Due Date:</w:t>
            </w:r>
          </w:p>
          <w:p w14:paraId="65381229" w14:textId="77777777" w:rsidR="00296D56" w:rsidRDefault="00296D56">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DA3A2" w14:textId="77777777" w:rsidR="00296D56" w:rsidRDefault="00000000">
            <w:pPr>
              <w:rPr>
                <w:i/>
                <w:color w:val="333333"/>
              </w:rPr>
            </w:pPr>
            <w:r>
              <w:rPr>
                <w:i/>
                <w:color w:val="333333"/>
              </w:rPr>
              <w:t>17/11/2023</w:t>
            </w:r>
          </w:p>
          <w:p w14:paraId="131B578B" w14:textId="77777777" w:rsidR="00296D56" w:rsidRDefault="00296D56">
            <w:pPr>
              <w:rPr>
                <w:color w:val="333333"/>
              </w:rPr>
            </w:pPr>
          </w:p>
        </w:tc>
      </w:tr>
      <w:tr w:rsidR="00296D56" w14:paraId="1C939A0F"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8C4012" w14:textId="77777777" w:rsidR="00296D56" w:rsidRDefault="00000000">
            <w:pPr>
              <w:rPr>
                <w:b/>
                <w:color w:val="333333"/>
              </w:rPr>
            </w:pPr>
            <w:r>
              <w:rPr>
                <w:b/>
                <w:color w:val="333333"/>
              </w:rPr>
              <w:t>Date of Submission:</w:t>
            </w:r>
          </w:p>
          <w:p w14:paraId="1E8299A7" w14:textId="77777777" w:rsidR="00296D56" w:rsidRDefault="00296D56">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D6E77" w14:textId="77777777" w:rsidR="00296D56" w:rsidRDefault="00296D56">
            <w:pPr>
              <w:rPr>
                <w:color w:val="333333"/>
              </w:rPr>
            </w:pPr>
          </w:p>
        </w:tc>
      </w:tr>
    </w:tbl>
    <w:p w14:paraId="6589E838" w14:textId="77777777" w:rsidR="00296D56" w:rsidRDefault="00296D56">
      <w:pPr>
        <w:rPr>
          <w:color w:val="333333"/>
        </w:rPr>
      </w:pPr>
    </w:p>
    <w:p w14:paraId="769EA413" w14:textId="77777777" w:rsidR="00296D56" w:rsidRDefault="00296D56">
      <w:pPr>
        <w:pBdr>
          <w:bottom w:val="single" w:sz="12" w:space="31" w:color="000000"/>
        </w:pBdr>
        <w:spacing w:after="0" w:line="240" w:lineRule="auto"/>
        <w:rPr>
          <w:b/>
          <w:color w:val="333333"/>
          <w:sz w:val="20"/>
          <w:szCs w:val="20"/>
        </w:rPr>
      </w:pPr>
    </w:p>
    <w:p w14:paraId="3F097725" w14:textId="77777777" w:rsidR="00296D56" w:rsidRDefault="00296D56">
      <w:pPr>
        <w:pBdr>
          <w:bottom w:val="single" w:sz="12" w:space="31" w:color="000000"/>
        </w:pBdr>
        <w:spacing w:after="0" w:line="240" w:lineRule="auto"/>
        <w:rPr>
          <w:b/>
          <w:color w:val="333333"/>
          <w:sz w:val="20"/>
          <w:szCs w:val="20"/>
        </w:rPr>
      </w:pPr>
    </w:p>
    <w:p w14:paraId="692CA539" w14:textId="77777777" w:rsidR="00296D56" w:rsidRDefault="00296D56">
      <w:pPr>
        <w:spacing w:after="0" w:line="240" w:lineRule="auto"/>
        <w:rPr>
          <w:b/>
          <w:color w:val="333333"/>
          <w:sz w:val="20"/>
          <w:szCs w:val="20"/>
        </w:rPr>
      </w:pPr>
    </w:p>
    <w:p w14:paraId="70CB734A" w14:textId="77777777" w:rsidR="00296D56" w:rsidRDefault="00000000">
      <w:pPr>
        <w:spacing w:after="0" w:line="240" w:lineRule="auto"/>
        <w:rPr>
          <w:b/>
          <w:color w:val="333333"/>
          <w:sz w:val="20"/>
          <w:szCs w:val="20"/>
        </w:rPr>
      </w:pPr>
      <w:r>
        <w:rPr>
          <w:b/>
          <w:color w:val="333333"/>
          <w:sz w:val="20"/>
          <w:szCs w:val="20"/>
        </w:rPr>
        <w:t xml:space="preserve">Declaration </w:t>
      </w:r>
    </w:p>
    <w:p w14:paraId="4812DA30" w14:textId="77777777" w:rsidR="00296D56" w:rsidRDefault="0000000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W w:w="9015" w:type="dxa"/>
        <w:tblLayout w:type="fixed"/>
        <w:tblCellMar>
          <w:left w:w="10" w:type="dxa"/>
          <w:right w:w="10" w:type="dxa"/>
        </w:tblCellMar>
        <w:tblLook w:val="0000" w:firstRow="0" w:lastRow="0" w:firstColumn="0" w:lastColumn="0" w:noHBand="0" w:noVBand="0"/>
      </w:tblPr>
      <w:tblGrid>
        <w:gridCol w:w="9015"/>
      </w:tblGrid>
      <w:tr w:rsidR="00296D56" w14:paraId="52F4E160" w14:textId="77777777">
        <w:tblPrEx>
          <w:tblCellMar>
            <w:top w:w="0" w:type="dxa"/>
            <w:bottom w:w="0" w:type="dxa"/>
          </w:tblCellMar>
        </w:tblPrEx>
        <w:trPr>
          <w:trHeight w:val="1111"/>
        </w:trPr>
        <w:tc>
          <w:tcPr>
            <w:tcW w:w="9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94A77" w14:textId="77777777" w:rsidR="00296D56" w:rsidRDefault="0000000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4BA87B5" w14:textId="77777777" w:rsidR="00296D56" w:rsidRDefault="00296D56">
            <w:pPr>
              <w:rPr>
                <w:color w:val="333333"/>
                <w:sz w:val="20"/>
                <w:szCs w:val="20"/>
              </w:rPr>
            </w:pPr>
          </w:p>
        </w:tc>
      </w:tr>
    </w:tbl>
    <w:p w14:paraId="177709AD" w14:textId="77777777" w:rsidR="00296D56" w:rsidRDefault="00296D56">
      <w:pPr>
        <w:spacing w:after="0" w:line="240" w:lineRule="auto"/>
        <w:rPr>
          <w:color w:val="333333"/>
          <w:sz w:val="20"/>
          <w:szCs w:val="20"/>
        </w:rPr>
      </w:pPr>
    </w:p>
    <w:p w14:paraId="4CBAF79B" w14:textId="77777777" w:rsidR="00296D56" w:rsidRDefault="00296D56">
      <w:pPr>
        <w:spacing w:after="0" w:line="240" w:lineRule="auto"/>
        <w:rPr>
          <w:color w:val="333333"/>
          <w:sz w:val="20"/>
          <w:szCs w:val="20"/>
        </w:rPr>
      </w:pPr>
    </w:p>
    <w:p w14:paraId="3BB9D345" w14:textId="77777777" w:rsidR="00296D56" w:rsidRDefault="00296D56"/>
    <w:p w14:paraId="62EACF5D" w14:textId="77777777" w:rsidR="00296D56" w:rsidRDefault="00000000">
      <w:pPr>
        <w:jc w:val="center"/>
        <w:rPr>
          <w:rFonts w:ascii="Times New Roman" w:hAnsi="Times New Roman" w:cs="Times New Roman"/>
          <w:b/>
          <w:bCs/>
          <w:sz w:val="24"/>
          <w:szCs w:val="24"/>
          <w:u w:val="double"/>
        </w:rPr>
      </w:pPr>
      <w:r>
        <w:rPr>
          <w:rFonts w:ascii="Times New Roman" w:hAnsi="Times New Roman" w:cs="Times New Roman"/>
          <w:b/>
          <w:bCs/>
          <w:sz w:val="24"/>
          <w:szCs w:val="24"/>
          <w:u w:val="double"/>
        </w:rPr>
        <w:lastRenderedPageBreak/>
        <w:t>ABSTRACT</w:t>
      </w:r>
    </w:p>
    <w:p w14:paraId="6521FFB2" w14:textId="77777777" w:rsidR="00296D56" w:rsidRDefault="00000000">
      <w:pPr>
        <w:jc w:val="both"/>
        <w:rPr>
          <w:rFonts w:ascii="Times New Roman" w:hAnsi="Times New Roman" w:cs="Times New Roman"/>
        </w:rPr>
      </w:pPr>
      <w:r>
        <w:rPr>
          <w:rFonts w:ascii="Times New Roman" w:hAnsi="Times New Roman" w:cs="Times New Roman"/>
        </w:rPr>
        <w:t xml:space="preserve">This report delves into a comprehensive analysis of sentiment trends in a Twitter dataset, comprising 1.6 million tweets extracted through the Twitter API. The primary aim of this project is to explore the evolution of sentiments expressed in the tweets over a specific </w:t>
      </w:r>
      <w:proofErr w:type="gramStart"/>
      <w:r>
        <w:rPr>
          <w:rFonts w:ascii="Times New Roman" w:hAnsi="Times New Roman" w:cs="Times New Roman"/>
        </w:rPr>
        <w:t>time period</w:t>
      </w:r>
      <w:proofErr w:type="gramEnd"/>
      <w:r>
        <w:rPr>
          <w:rFonts w:ascii="Times New Roman" w:hAnsi="Times New Roman" w:cs="Times New Roman"/>
        </w:rPr>
        <w:t xml:space="preserve"> and to develop time-series forecasting models for sentiment prediction.</w:t>
      </w:r>
    </w:p>
    <w:p w14:paraId="645B327E" w14:textId="77777777" w:rsidR="00296D56" w:rsidRDefault="00000000">
      <w:pPr>
        <w:jc w:val="both"/>
        <w:rPr>
          <w:rFonts w:ascii="Times New Roman" w:hAnsi="Times New Roman" w:cs="Times New Roman"/>
        </w:rPr>
      </w:pPr>
      <w:r>
        <w:rPr>
          <w:rFonts w:ascii="Times New Roman" w:hAnsi="Times New Roman" w:cs="Times New Roman"/>
        </w:rPr>
        <w:t>The dataset, obtained directly from Twitter, contains essential attributes such as tweet text, user information, and timestamp. To perform meaningful analysis, the data was processed, cleaned, and stored in a NoSQL database, specifically MongoDB, which was chosen for its flexibility and scalability.</w:t>
      </w:r>
    </w:p>
    <w:p w14:paraId="19ACFC05" w14:textId="77777777" w:rsidR="00296D56" w:rsidRDefault="00000000">
      <w:pPr>
        <w:jc w:val="both"/>
        <w:rPr>
          <w:rFonts w:ascii="Times New Roman" w:hAnsi="Times New Roman" w:cs="Times New Roman"/>
        </w:rPr>
      </w:pPr>
      <w:r>
        <w:rPr>
          <w:rFonts w:ascii="Times New Roman" w:hAnsi="Times New Roman" w:cs="Times New Roman"/>
        </w:rPr>
        <w:t>Sentiment analysis is conducted using both rule-based and machine learning-based techniques. The choice of sentiment extraction methods, including VADER and NLTK, is justified based on their applicability to Twitter data and social media sentiment analysis.</w:t>
      </w:r>
    </w:p>
    <w:p w14:paraId="1C4D030B" w14:textId="77777777" w:rsidR="00296D56" w:rsidRDefault="00000000">
      <w:pPr>
        <w:jc w:val="both"/>
        <w:rPr>
          <w:rFonts w:ascii="Times New Roman" w:hAnsi="Times New Roman" w:cs="Times New Roman"/>
        </w:rPr>
      </w:pPr>
      <w:r>
        <w:rPr>
          <w:rFonts w:ascii="Times New Roman" w:hAnsi="Times New Roman" w:cs="Times New Roman"/>
        </w:rPr>
        <w:t>To forecast sentiment trends, three distinct time-series models are employed: AutoRegressive Integrated Moving Average (ARIMA), Exponential Smoothing, and Long Short-Term Memory (LSTM) networks. These models are carefully selected to address the challenges posed by short time series data, offering a balanced approach between simplicity and the capacity to capture intricate patterns.</w:t>
      </w:r>
    </w:p>
    <w:p w14:paraId="517A6B73" w14:textId="77777777" w:rsidR="00296D56" w:rsidRDefault="00000000">
      <w:pPr>
        <w:jc w:val="both"/>
        <w:rPr>
          <w:rFonts w:ascii="Times New Roman" w:hAnsi="Times New Roman" w:cs="Times New Roman"/>
        </w:rPr>
      </w:pPr>
      <w:r>
        <w:rPr>
          <w:rFonts w:ascii="Times New Roman" w:hAnsi="Times New Roman" w:cs="Times New Roman"/>
        </w:rPr>
        <w:t>Initial results from sentiment analysis, along with the forecasting outcomes from the selected models, reveal intriguing insights into the ever-changing nature of sentiments within the Twitter dataset. The sentiment trends can be indicative of evolving public opinions or responses to external events, making this analysis invaluable for understanding and possibly predicting shifts in sentiment over time.</w:t>
      </w:r>
    </w:p>
    <w:p w14:paraId="60790C4B" w14:textId="77777777" w:rsidR="00296D56" w:rsidRDefault="00000000">
      <w:pPr>
        <w:jc w:val="both"/>
        <w:rPr>
          <w:rFonts w:ascii="Times New Roman" w:hAnsi="Times New Roman" w:cs="Times New Roman"/>
        </w:rPr>
      </w:pPr>
      <w:r>
        <w:rPr>
          <w:rFonts w:ascii="Times New Roman" w:hAnsi="Times New Roman" w:cs="Times New Roman"/>
        </w:rPr>
        <w:t>This report is structured to provide a comprehensive understanding of the project's methodologies, the justification for choice of methods, and the insights drawn from the analysis. It concludes with the performance evaluation of the forecasting models and their potential implications.</w:t>
      </w:r>
    </w:p>
    <w:p w14:paraId="1ED97A35" w14:textId="77777777" w:rsidR="00296D56" w:rsidRDefault="00296D56">
      <w:pPr>
        <w:jc w:val="both"/>
        <w:rPr>
          <w:rFonts w:ascii="Times New Roman" w:hAnsi="Times New Roman" w:cs="Times New Roman"/>
        </w:rPr>
      </w:pPr>
    </w:p>
    <w:p w14:paraId="1831F861" w14:textId="77777777" w:rsidR="00296D56" w:rsidRDefault="00000000">
      <w:pPr>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INTRODUCTION</w:t>
      </w:r>
    </w:p>
    <w:p w14:paraId="501272C2" w14:textId="77777777" w:rsidR="00296D56" w:rsidRDefault="00000000">
      <w:pPr>
        <w:spacing w:after="0"/>
        <w:jc w:val="both"/>
        <w:rPr>
          <w:rFonts w:ascii="Times New Roman" w:hAnsi="Times New Roman" w:cs="Times New Roman"/>
        </w:rPr>
      </w:pPr>
      <w:r>
        <w:rPr>
          <w:rFonts w:ascii="Times New Roman" w:hAnsi="Times New Roman" w:cs="Times New Roman"/>
        </w:rPr>
        <w:t>Social media platforms like Twitter have become rich sources of valuable data, offering real-time insights into the sentiments and opinions of the public. The analysis of sentiment in Twitter data has garnered significant interest due to its potential to capture the ever-changing attitudes and reactions of individuals on a wide range of topics, from social and political issues to products and services. This project aims to harness the power of sentiment analysis and time-series forecasting to gain deeper insights into these dynamic trends and their implications.</w:t>
      </w:r>
    </w:p>
    <w:p w14:paraId="6EC96E4A" w14:textId="77777777" w:rsidR="00296D56" w:rsidRDefault="00296D56">
      <w:pPr>
        <w:spacing w:after="0"/>
        <w:jc w:val="both"/>
        <w:rPr>
          <w:rFonts w:ascii="Times New Roman" w:hAnsi="Times New Roman" w:cs="Times New Roman"/>
          <w:b/>
          <w:bCs/>
        </w:rPr>
      </w:pPr>
    </w:p>
    <w:p w14:paraId="409909B7" w14:textId="77777777" w:rsidR="00296D56" w:rsidRDefault="00000000">
      <w:pPr>
        <w:spacing w:after="0"/>
        <w:jc w:val="both"/>
        <w:rPr>
          <w:rFonts w:ascii="Times New Roman" w:hAnsi="Times New Roman" w:cs="Times New Roman"/>
          <w:b/>
          <w:bCs/>
        </w:rPr>
      </w:pPr>
      <w:r>
        <w:rPr>
          <w:rFonts w:ascii="Times New Roman" w:hAnsi="Times New Roman" w:cs="Times New Roman"/>
          <w:b/>
          <w:bCs/>
        </w:rPr>
        <w:t>Relevance of Sentiment Analysis on Twitter Data:</w:t>
      </w:r>
    </w:p>
    <w:p w14:paraId="4A167CA2" w14:textId="77777777" w:rsidR="00296D56" w:rsidRDefault="00000000">
      <w:pPr>
        <w:spacing w:after="0"/>
        <w:jc w:val="both"/>
        <w:rPr>
          <w:rFonts w:ascii="Times New Roman" w:hAnsi="Times New Roman" w:cs="Times New Roman"/>
        </w:rPr>
      </w:pPr>
      <w:r>
        <w:rPr>
          <w:rFonts w:ascii="Times New Roman" w:hAnsi="Times New Roman" w:cs="Times New Roman"/>
        </w:rPr>
        <w:t>Twitter, as a microblogging platform, allows users to express their thoughts and emotions succinctly, making it an ideal medium for sentiment analysis. Understanding the sentiment of Twitter users is critical for various reasons, including:</w:t>
      </w:r>
    </w:p>
    <w:p w14:paraId="5BB833CF" w14:textId="77777777" w:rsidR="00296D56" w:rsidRDefault="00296D56">
      <w:pPr>
        <w:spacing w:after="0"/>
        <w:jc w:val="both"/>
        <w:rPr>
          <w:rFonts w:ascii="Times New Roman" w:hAnsi="Times New Roman" w:cs="Times New Roman"/>
        </w:rPr>
      </w:pPr>
    </w:p>
    <w:p w14:paraId="44A867B0" w14:textId="77777777" w:rsidR="00296D56" w:rsidRDefault="00000000">
      <w:pPr>
        <w:spacing w:after="0"/>
        <w:jc w:val="both"/>
      </w:pPr>
      <w:r>
        <w:rPr>
          <w:rFonts w:ascii="Times New Roman" w:hAnsi="Times New Roman" w:cs="Times New Roman"/>
        </w:rPr>
        <w:t xml:space="preserve">1. </w:t>
      </w:r>
      <w:r>
        <w:rPr>
          <w:rFonts w:ascii="Times New Roman" w:hAnsi="Times New Roman" w:cs="Times New Roman"/>
          <w:b/>
          <w:bCs/>
        </w:rPr>
        <w:t>Branding and Product Management:</w:t>
      </w:r>
      <w:r>
        <w:rPr>
          <w:rFonts w:ascii="Times New Roman" w:hAnsi="Times New Roman" w:cs="Times New Roman"/>
        </w:rPr>
        <w:t xml:space="preserve"> Companies monitor Twitter sentiments to gauge how their products and services are perceived by customers. This information can guide marketing strategies and product improvements.</w:t>
      </w:r>
    </w:p>
    <w:p w14:paraId="0B9E9C77" w14:textId="77777777" w:rsidR="00296D56" w:rsidRDefault="00296D56">
      <w:pPr>
        <w:spacing w:after="0"/>
        <w:jc w:val="both"/>
        <w:rPr>
          <w:rFonts w:ascii="Times New Roman" w:hAnsi="Times New Roman" w:cs="Times New Roman"/>
        </w:rPr>
      </w:pPr>
    </w:p>
    <w:p w14:paraId="5EE52652" w14:textId="77777777" w:rsidR="00296D56" w:rsidRDefault="00000000">
      <w:pPr>
        <w:spacing w:after="0"/>
        <w:jc w:val="both"/>
      </w:pPr>
      <w:r>
        <w:rPr>
          <w:rFonts w:ascii="Times New Roman" w:hAnsi="Times New Roman" w:cs="Times New Roman"/>
        </w:rPr>
        <w:t xml:space="preserve">2. </w:t>
      </w:r>
      <w:r>
        <w:rPr>
          <w:rFonts w:ascii="Times New Roman" w:hAnsi="Times New Roman" w:cs="Times New Roman"/>
          <w:b/>
          <w:bCs/>
        </w:rPr>
        <w:t>Public Opinion and Politics:</w:t>
      </w:r>
      <w:r>
        <w:rPr>
          <w:rFonts w:ascii="Times New Roman" w:hAnsi="Times New Roman" w:cs="Times New Roman"/>
        </w:rPr>
        <w:t xml:space="preserve"> Sentiment analysis on Twitter can be used to track public opinion on political issues, candidates, and policies, providing insights for election campaigns and policy decisions.</w:t>
      </w:r>
    </w:p>
    <w:p w14:paraId="17FBEE42" w14:textId="77777777" w:rsidR="00296D56" w:rsidRDefault="00296D56">
      <w:pPr>
        <w:spacing w:after="0"/>
        <w:jc w:val="both"/>
        <w:rPr>
          <w:rFonts w:ascii="Times New Roman" w:hAnsi="Times New Roman" w:cs="Times New Roman"/>
        </w:rPr>
      </w:pPr>
    </w:p>
    <w:p w14:paraId="36F024FB" w14:textId="77777777" w:rsidR="00296D56" w:rsidRDefault="00000000">
      <w:pPr>
        <w:spacing w:after="0"/>
        <w:jc w:val="both"/>
      </w:pPr>
      <w:r>
        <w:rPr>
          <w:rFonts w:ascii="Times New Roman" w:hAnsi="Times New Roman" w:cs="Times New Roman"/>
        </w:rPr>
        <w:t xml:space="preserve">3. </w:t>
      </w:r>
      <w:r>
        <w:rPr>
          <w:rFonts w:ascii="Times New Roman" w:hAnsi="Times New Roman" w:cs="Times New Roman"/>
          <w:b/>
          <w:bCs/>
        </w:rPr>
        <w:t>Crisis Management:</w:t>
      </w:r>
      <w:r>
        <w:rPr>
          <w:rFonts w:ascii="Times New Roman" w:hAnsi="Times New Roman" w:cs="Times New Roman"/>
        </w:rPr>
        <w:t xml:space="preserve"> During crises or disasters, social media sentiment can provide early warnings and help assess the public's response to the situation.</w:t>
      </w:r>
    </w:p>
    <w:p w14:paraId="35C78435" w14:textId="77777777" w:rsidR="00296D56" w:rsidRDefault="00296D56">
      <w:pPr>
        <w:spacing w:after="0"/>
        <w:jc w:val="both"/>
        <w:rPr>
          <w:rFonts w:ascii="Times New Roman" w:hAnsi="Times New Roman" w:cs="Times New Roman"/>
        </w:rPr>
      </w:pPr>
    </w:p>
    <w:p w14:paraId="4227A29F" w14:textId="77777777" w:rsidR="00296D56" w:rsidRDefault="00000000">
      <w:pPr>
        <w:spacing w:after="0"/>
        <w:jc w:val="both"/>
      </w:pPr>
      <w:r>
        <w:rPr>
          <w:rFonts w:ascii="Times New Roman" w:hAnsi="Times New Roman" w:cs="Times New Roman"/>
        </w:rPr>
        <w:lastRenderedPageBreak/>
        <w:t xml:space="preserve">4. </w:t>
      </w:r>
      <w:r>
        <w:rPr>
          <w:rFonts w:ascii="Times New Roman" w:hAnsi="Times New Roman" w:cs="Times New Roman"/>
          <w:b/>
          <w:bCs/>
        </w:rPr>
        <w:t xml:space="preserve">Consumer Insights: </w:t>
      </w:r>
      <w:r>
        <w:rPr>
          <w:rFonts w:ascii="Times New Roman" w:hAnsi="Times New Roman" w:cs="Times New Roman"/>
        </w:rPr>
        <w:t>Sentiment analysis helps businesses gain insights into customer preferences and expectations, enabling them to tailor their offerings accordingly.</w:t>
      </w:r>
    </w:p>
    <w:p w14:paraId="05967E8A" w14:textId="77777777" w:rsidR="00296D56" w:rsidRDefault="00296D56">
      <w:pPr>
        <w:spacing w:after="0"/>
        <w:jc w:val="both"/>
        <w:rPr>
          <w:rFonts w:ascii="Times New Roman" w:hAnsi="Times New Roman" w:cs="Times New Roman"/>
        </w:rPr>
      </w:pPr>
    </w:p>
    <w:p w14:paraId="79812043" w14:textId="77777777" w:rsidR="00296D56" w:rsidRDefault="00000000">
      <w:pPr>
        <w:spacing w:after="0"/>
        <w:jc w:val="both"/>
        <w:rPr>
          <w:rFonts w:ascii="Times New Roman" w:hAnsi="Times New Roman" w:cs="Times New Roman"/>
          <w:b/>
          <w:bCs/>
        </w:rPr>
      </w:pPr>
      <w:r>
        <w:rPr>
          <w:rFonts w:ascii="Times New Roman" w:hAnsi="Times New Roman" w:cs="Times New Roman"/>
          <w:b/>
          <w:bCs/>
        </w:rPr>
        <w:t>Dataset Description:</w:t>
      </w:r>
    </w:p>
    <w:p w14:paraId="69BFAA04" w14:textId="77777777" w:rsidR="00296D56" w:rsidRDefault="00000000">
      <w:pPr>
        <w:spacing w:after="0"/>
        <w:jc w:val="both"/>
        <w:rPr>
          <w:rFonts w:ascii="Times New Roman" w:hAnsi="Times New Roman" w:cs="Times New Roman"/>
        </w:rPr>
      </w:pPr>
      <w:r>
        <w:rPr>
          <w:rFonts w:ascii="Times New Roman" w:hAnsi="Times New Roman" w:cs="Times New Roman"/>
        </w:rPr>
        <w:t>The dataset used in this project comprises a vast collection of Twitter data. It consists of approximately 1.6 million tweets, each containing essential attributes:</w:t>
      </w:r>
    </w:p>
    <w:p w14:paraId="78EA4912" w14:textId="77777777" w:rsidR="00296D56" w:rsidRDefault="00000000">
      <w:pPr>
        <w:spacing w:after="0"/>
        <w:jc w:val="both"/>
        <w:rPr>
          <w:rFonts w:ascii="Times New Roman" w:hAnsi="Times New Roman" w:cs="Times New Roman"/>
        </w:rPr>
      </w:pPr>
      <w:r>
        <w:rPr>
          <w:rFonts w:ascii="Times New Roman" w:hAnsi="Times New Roman" w:cs="Times New Roman"/>
        </w:rPr>
        <w:t>- ids: The unique identifier of each tweet.</w:t>
      </w:r>
    </w:p>
    <w:p w14:paraId="4F022DC6" w14:textId="77777777" w:rsidR="00296D56" w:rsidRDefault="00000000">
      <w:pPr>
        <w:spacing w:after="0"/>
        <w:jc w:val="both"/>
        <w:rPr>
          <w:rFonts w:ascii="Times New Roman" w:hAnsi="Times New Roman" w:cs="Times New Roman"/>
        </w:rPr>
      </w:pPr>
      <w:r>
        <w:rPr>
          <w:rFonts w:ascii="Times New Roman" w:hAnsi="Times New Roman" w:cs="Times New Roman"/>
        </w:rPr>
        <w:t>- date: The timestamp indicating when the tweet was posted.</w:t>
      </w:r>
    </w:p>
    <w:p w14:paraId="21A2F70C" w14:textId="77777777" w:rsidR="00296D56" w:rsidRDefault="00000000">
      <w:pPr>
        <w:spacing w:after="0"/>
        <w:jc w:val="both"/>
        <w:rPr>
          <w:rFonts w:ascii="Times New Roman" w:hAnsi="Times New Roman" w:cs="Times New Roman"/>
        </w:rPr>
      </w:pPr>
      <w:r>
        <w:rPr>
          <w:rFonts w:ascii="Times New Roman" w:hAnsi="Times New Roman" w:cs="Times New Roman"/>
        </w:rPr>
        <w:t>- flag: A query or label (e.g., "NO_QUERY"). If there is no query, the value is "NO_QUERY."</w:t>
      </w:r>
    </w:p>
    <w:p w14:paraId="03EC5357" w14:textId="77777777" w:rsidR="00296D56" w:rsidRDefault="00000000">
      <w:pPr>
        <w:spacing w:after="0"/>
        <w:jc w:val="both"/>
        <w:rPr>
          <w:rFonts w:ascii="Times New Roman" w:hAnsi="Times New Roman" w:cs="Times New Roman"/>
        </w:rPr>
      </w:pPr>
      <w:r>
        <w:rPr>
          <w:rFonts w:ascii="Times New Roman" w:hAnsi="Times New Roman" w:cs="Times New Roman"/>
        </w:rPr>
        <w:t>- user: The username of the person who tweeted.</w:t>
      </w:r>
    </w:p>
    <w:p w14:paraId="1C45EB21" w14:textId="77777777" w:rsidR="00296D56" w:rsidRDefault="00000000">
      <w:pPr>
        <w:spacing w:after="0"/>
        <w:jc w:val="both"/>
        <w:rPr>
          <w:rFonts w:ascii="Times New Roman" w:hAnsi="Times New Roman" w:cs="Times New Roman"/>
        </w:rPr>
      </w:pPr>
      <w:r>
        <w:rPr>
          <w:rFonts w:ascii="Times New Roman" w:hAnsi="Times New Roman" w:cs="Times New Roman"/>
        </w:rPr>
        <w:t>- text: The content of the tweet.</w:t>
      </w:r>
    </w:p>
    <w:p w14:paraId="4159FF25" w14:textId="77777777" w:rsidR="00296D56" w:rsidRDefault="00000000">
      <w:pPr>
        <w:spacing w:after="0"/>
        <w:jc w:val="both"/>
        <w:rPr>
          <w:rFonts w:ascii="Times New Roman" w:hAnsi="Times New Roman" w:cs="Times New Roman"/>
        </w:rPr>
      </w:pPr>
      <w:r>
        <w:rPr>
          <w:rFonts w:ascii="Times New Roman" w:hAnsi="Times New Roman" w:cs="Times New Roman"/>
        </w:rPr>
        <w:t>The dataset is exceptionally valuable due to its size and the richness of the data. The temporal aspect, represented by the date attribute, makes it an ideal candidate for time-series analysis, allowing us to track sentiment trends over time.</w:t>
      </w:r>
    </w:p>
    <w:p w14:paraId="349E0416" w14:textId="77777777" w:rsidR="00296D56" w:rsidRDefault="00296D56">
      <w:pPr>
        <w:spacing w:after="0"/>
        <w:jc w:val="both"/>
        <w:rPr>
          <w:rFonts w:ascii="Times New Roman" w:hAnsi="Times New Roman" w:cs="Times New Roman"/>
        </w:rPr>
      </w:pPr>
    </w:p>
    <w:p w14:paraId="2D0F8B12" w14:textId="77777777" w:rsidR="00296D56" w:rsidRDefault="00000000">
      <w:pPr>
        <w:spacing w:after="0"/>
        <w:jc w:val="both"/>
        <w:rPr>
          <w:rFonts w:ascii="Times New Roman" w:hAnsi="Times New Roman" w:cs="Times New Roman"/>
          <w:b/>
          <w:bCs/>
        </w:rPr>
      </w:pPr>
      <w:r>
        <w:rPr>
          <w:rFonts w:ascii="Times New Roman" w:hAnsi="Times New Roman" w:cs="Times New Roman"/>
          <w:b/>
          <w:bCs/>
        </w:rPr>
        <w:t>Project Objectives and Importance:</w:t>
      </w:r>
    </w:p>
    <w:p w14:paraId="48570B87" w14:textId="77777777" w:rsidR="00296D56" w:rsidRDefault="00000000">
      <w:pPr>
        <w:spacing w:after="0"/>
        <w:jc w:val="both"/>
        <w:rPr>
          <w:rFonts w:ascii="Times New Roman" w:hAnsi="Times New Roman" w:cs="Times New Roman"/>
        </w:rPr>
      </w:pPr>
      <w:r>
        <w:rPr>
          <w:rFonts w:ascii="Times New Roman" w:hAnsi="Times New Roman" w:cs="Times New Roman"/>
        </w:rPr>
        <w:t>The main objectives of this project are as follows:</w:t>
      </w:r>
    </w:p>
    <w:p w14:paraId="4E6219A7" w14:textId="77777777" w:rsidR="00296D56" w:rsidRDefault="00000000">
      <w:pPr>
        <w:spacing w:after="0"/>
        <w:jc w:val="both"/>
        <w:rPr>
          <w:rFonts w:ascii="Times New Roman" w:hAnsi="Times New Roman" w:cs="Times New Roman"/>
        </w:rPr>
      </w:pPr>
      <w:r>
        <w:rPr>
          <w:rFonts w:ascii="Times New Roman" w:hAnsi="Times New Roman" w:cs="Times New Roman"/>
        </w:rPr>
        <w:t>1. To conduct sentiment analysis on the Twitter dataset and gain insights into the evolving sentiments of users.</w:t>
      </w:r>
    </w:p>
    <w:p w14:paraId="247EECD1" w14:textId="77777777" w:rsidR="00296D56" w:rsidRDefault="00000000">
      <w:pPr>
        <w:spacing w:after="0"/>
        <w:jc w:val="both"/>
        <w:rPr>
          <w:rFonts w:ascii="Times New Roman" w:hAnsi="Times New Roman" w:cs="Times New Roman"/>
        </w:rPr>
      </w:pPr>
      <w:r>
        <w:rPr>
          <w:rFonts w:ascii="Times New Roman" w:hAnsi="Times New Roman" w:cs="Times New Roman"/>
        </w:rPr>
        <w:t>2. To develop and compare three distinct time-series forecasting models: AutoRegressive Integrated Moving Average (ARIMA), Exponential Smoothing, and Long Short-Term Memory (LSTM) networks.</w:t>
      </w:r>
    </w:p>
    <w:p w14:paraId="344FDCE7" w14:textId="77777777" w:rsidR="00296D56" w:rsidRDefault="00000000">
      <w:pPr>
        <w:spacing w:after="0"/>
        <w:jc w:val="both"/>
        <w:rPr>
          <w:rFonts w:ascii="Times New Roman" w:hAnsi="Times New Roman" w:cs="Times New Roman"/>
        </w:rPr>
      </w:pPr>
      <w:r>
        <w:rPr>
          <w:rFonts w:ascii="Times New Roman" w:hAnsi="Times New Roman" w:cs="Times New Roman"/>
        </w:rPr>
        <w:t>3. To use these forecasting models to predict sentiment trends over the short term (1 week), medium term (1 month), and long term (3 months).</w:t>
      </w:r>
    </w:p>
    <w:p w14:paraId="76DA4EA0" w14:textId="77777777" w:rsidR="00296D56" w:rsidRDefault="00296D56">
      <w:pPr>
        <w:jc w:val="both"/>
        <w:rPr>
          <w:rFonts w:ascii="Times New Roman" w:hAnsi="Times New Roman" w:cs="Times New Roman"/>
        </w:rPr>
      </w:pPr>
    </w:p>
    <w:p w14:paraId="30073F9F" w14:textId="77777777" w:rsidR="00296D56" w:rsidRDefault="00000000">
      <w:pPr>
        <w:jc w:val="both"/>
        <w:rPr>
          <w:rFonts w:ascii="Times New Roman" w:hAnsi="Times New Roman" w:cs="Times New Roman"/>
        </w:rPr>
      </w:pPr>
      <w:r>
        <w:rPr>
          <w:rFonts w:ascii="Times New Roman" w:hAnsi="Times New Roman" w:cs="Times New Roman"/>
        </w:rPr>
        <w:t>The importance of this project lies in its potential to uncover valuable patterns and insights from social media sentiment data. By forecasting sentiment trends, we can gain predictive power, allowing us to anticipate shifts in public opinion, reactions to events, or changes in consumer preferences. This knowledge can inform business decisions, public policy, marketing strategies, and more, making the analysis of Twitter sentiment a powerful tool for understanding and influencing public sentiment.</w:t>
      </w:r>
    </w:p>
    <w:p w14:paraId="21207508" w14:textId="77777777" w:rsidR="00296D56" w:rsidRDefault="00000000">
      <w:pPr>
        <w:jc w:val="both"/>
        <w:rPr>
          <w:rFonts w:ascii="Times New Roman" w:hAnsi="Times New Roman" w:cs="Times New Roman"/>
          <w:b/>
          <w:bCs/>
        </w:rPr>
      </w:pPr>
      <w:r>
        <w:rPr>
          <w:rFonts w:ascii="Times New Roman" w:hAnsi="Times New Roman" w:cs="Times New Roman"/>
          <w:b/>
          <w:bCs/>
        </w:rPr>
        <w:t>Data Processing:</w:t>
      </w:r>
    </w:p>
    <w:p w14:paraId="75366535" w14:textId="77777777" w:rsidR="00296D56" w:rsidRDefault="00000000">
      <w:pPr>
        <w:jc w:val="both"/>
        <w:rPr>
          <w:rFonts w:ascii="Times New Roman" w:hAnsi="Times New Roman" w:cs="Times New Roman"/>
        </w:rPr>
      </w:pPr>
      <w:r>
        <w:rPr>
          <w:rFonts w:ascii="Times New Roman" w:hAnsi="Times New Roman" w:cs="Times New Roman"/>
        </w:rPr>
        <w:t>We will delve into the data processing workflow, highlighting the use of PySpark for dataset access, data extraction and preprocessing, as well as the rationale behind choosing MongoDB for data storage. Additionally, we will briefly discuss the comparison of different NoSQL and SQL databases using YCSB (Yahoo Cloud Serving Benchmark).</w:t>
      </w:r>
    </w:p>
    <w:p w14:paraId="42D59006" w14:textId="77777777" w:rsidR="00296D56" w:rsidRDefault="00000000">
      <w:pPr>
        <w:jc w:val="both"/>
        <w:rPr>
          <w:rFonts w:ascii="Times New Roman" w:hAnsi="Times New Roman" w:cs="Times New Roman"/>
          <w:b/>
          <w:bCs/>
        </w:rPr>
      </w:pPr>
      <w:r>
        <w:rPr>
          <w:rFonts w:ascii="Times New Roman" w:hAnsi="Times New Roman" w:cs="Times New Roman"/>
          <w:b/>
          <w:bCs/>
        </w:rPr>
        <w:t>Using PySpark for Dataset Access:</w:t>
      </w:r>
    </w:p>
    <w:p w14:paraId="16031411" w14:textId="77777777" w:rsidR="00296D56" w:rsidRDefault="00000000">
      <w:pPr>
        <w:jc w:val="both"/>
        <w:rPr>
          <w:rFonts w:ascii="Times New Roman" w:hAnsi="Times New Roman" w:cs="Times New Roman"/>
        </w:rPr>
      </w:pPr>
      <w:r>
        <w:rPr>
          <w:rFonts w:ascii="Times New Roman" w:hAnsi="Times New Roman" w:cs="Times New Roman"/>
        </w:rPr>
        <w:t>PySpark, a Python library that interfaces with Apache Spark, is a powerful tool for handling large datasets. In this project, PySpark was employed to efficiently access and process the Twitter dataset. It enables distributed data processing, making it suitable for handling large volumes of data.</w:t>
      </w:r>
    </w:p>
    <w:p w14:paraId="0F259A82" w14:textId="77777777" w:rsidR="00296D56" w:rsidRDefault="00000000">
      <w:pPr>
        <w:jc w:val="both"/>
        <w:rPr>
          <w:rFonts w:ascii="Times New Roman" w:hAnsi="Times New Roman" w:cs="Times New Roman"/>
          <w:b/>
          <w:bCs/>
        </w:rPr>
      </w:pPr>
      <w:r>
        <w:rPr>
          <w:rFonts w:ascii="Times New Roman" w:hAnsi="Times New Roman" w:cs="Times New Roman"/>
          <w:b/>
          <w:bCs/>
        </w:rPr>
        <w:t>Data Processing Workflow:</w:t>
      </w:r>
    </w:p>
    <w:p w14:paraId="30A527E6" w14:textId="77777777" w:rsidR="00296D56" w:rsidRDefault="00000000">
      <w:pPr>
        <w:jc w:val="both"/>
        <w:rPr>
          <w:rFonts w:ascii="Times New Roman" w:hAnsi="Times New Roman" w:cs="Times New Roman"/>
        </w:rPr>
      </w:pPr>
      <w:r>
        <w:rPr>
          <w:rFonts w:ascii="Times New Roman" w:hAnsi="Times New Roman" w:cs="Times New Roman"/>
        </w:rPr>
        <w:t>The data processing workflow encompasses the following steps:</w:t>
      </w:r>
    </w:p>
    <w:p w14:paraId="4AF85EA6" w14:textId="77777777" w:rsidR="00296D56" w:rsidRDefault="00000000">
      <w:pPr>
        <w:jc w:val="both"/>
      </w:pPr>
      <w:r>
        <w:rPr>
          <w:rFonts w:ascii="Times New Roman" w:hAnsi="Times New Roman" w:cs="Times New Roman"/>
        </w:rPr>
        <w:t xml:space="preserve">1. </w:t>
      </w:r>
      <w:r>
        <w:rPr>
          <w:rFonts w:ascii="Times New Roman" w:hAnsi="Times New Roman" w:cs="Times New Roman"/>
          <w:b/>
          <w:bCs/>
        </w:rPr>
        <w:t>Dataset Acquisition</w:t>
      </w:r>
      <w:r>
        <w:rPr>
          <w:rFonts w:ascii="Times New Roman" w:hAnsi="Times New Roman" w:cs="Times New Roman"/>
        </w:rPr>
        <w:t>: The Twitter dataset, containing 1.6 million tweets, was obtained through the Twitter API. This API allows for the extraction of tweets based on specific queries or keywords. The dataset's attributes include tweet IDs, timestamps, user information, and the tweet text.</w:t>
      </w:r>
    </w:p>
    <w:p w14:paraId="3553D3B5" w14:textId="77777777" w:rsidR="00296D56" w:rsidRDefault="00000000">
      <w:pPr>
        <w:jc w:val="both"/>
      </w:pPr>
      <w:r>
        <w:rPr>
          <w:rFonts w:ascii="Times New Roman" w:hAnsi="Times New Roman" w:cs="Times New Roman"/>
        </w:rPr>
        <w:t xml:space="preserve">2. </w:t>
      </w:r>
      <w:r>
        <w:rPr>
          <w:rFonts w:ascii="Times New Roman" w:hAnsi="Times New Roman" w:cs="Times New Roman"/>
          <w:b/>
          <w:bCs/>
        </w:rPr>
        <w:t>Data Cleaning</w:t>
      </w:r>
      <w:r>
        <w:rPr>
          <w:rFonts w:ascii="Times New Roman" w:hAnsi="Times New Roman" w:cs="Times New Roman"/>
        </w:rPr>
        <w:t>: Raw data often requires cleaning due to inconsistencies and anomalies. In the case of the Twitter dataset, the data cleaning process involved handling missing values, removing duplicates, and addressing any irregularities in the tweet text.</w:t>
      </w:r>
    </w:p>
    <w:p w14:paraId="6BED9294" w14:textId="77777777" w:rsidR="00296D56" w:rsidRDefault="00000000">
      <w:pPr>
        <w:jc w:val="both"/>
      </w:pPr>
      <w:r>
        <w:rPr>
          <w:rFonts w:ascii="Times New Roman" w:hAnsi="Times New Roman" w:cs="Times New Roman"/>
        </w:rPr>
        <w:lastRenderedPageBreak/>
        <w:t>3</w:t>
      </w:r>
      <w:r>
        <w:rPr>
          <w:rFonts w:ascii="Times New Roman" w:hAnsi="Times New Roman" w:cs="Times New Roman"/>
          <w:b/>
          <w:bCs/>
        </w:rPr>
        <w:t>. Feature Engineering</w:t>
      </w:r>
      <w:r>
        <w:rPr>
          <w:rFonts w:ascii="Times New Roman" w:hAnsi="Times New Roman" w:cs="Times New Roman"/>
        </w:rPr>
        <w:t>: Feature engineering is crucial to create meaningful features from the raw data. In this project, the timestamp was converted into a datetime format to facilitate time-series analysis. Furthermore, the sentiment analysis required feature extraction from the tweet text.</w:t>
      </w:r>
    </w:p>
    <w:p w14:paraId="141D3114" w14:textId="77777777" w:rsidR="00296D56" w:rsidRDefault="00000000">
      <w:pPr>
        <w:jc w:val="both"/>
      </w:pPr>
      <w:r>
        <w:rPr>
          <w:rFonts w:ascii="Times New Roman" w:hAnsi="Times New Roman" w:cs="Times New Roman"/>
        </w:rPr>
        <w:t xml:space="preserve">4. </w:t>
      </w:r>
      <w:r>
        <w:rPr>
          <w:rFonts w:ascii="Times New Roman" w:hAnsi="Times New Roman" w:cs="Times New Roman"/>
          <w:b/>
          <w:bCs/>
        </w:rPr>
        <w:t>Sentiment Analysis</w:t>
      </w:r>
      <w:r>
        <w:rPr>
          <w:rFonts w:ascii="Times New Roman" w:hAnsi="Times New Roman" w:cs="Times New Roman"/>
        </w:rPr>
        <w:t>: Sentiment analysis was conducted to determine the sentiment polarity and subjectivity of the tweet text. Rule-based methods (VADER) and machine learning-based approaches (NLTK) were employed for sentiment extraction.</w:t>
      </w:r>
    </w:p>
    <w:p w14:paraId="3EF082BD" w14:textId="77777777" w:rsidR="00296D56" w:rsidRDefault="00000000">
      <w:pPr>
        <w:jc w:val="both"/>
      </w:pPr>
      <w:r>
        <w:rPr>
          <w:rFonts w:ascii="Times New Roman" w:hAnsi="Times New Roman" w:cs="Times New Roman"/>
        </w:rPr>
        <w:t xml:space="preserve">5. </w:t>
      </w:r>
      <w:r>
        <w:rPr>
          <w:rFonts w:ascii="Times New Roman" w:hAnsi="Times New Roman" w:cs="Times New Roman"/>
          <w:b/>
          <w:bCs/>
        </w:rPr>
        <w:t>NoSQL Database Storage</w:t>
      </w:r>
      <w:r>
        <w:rPr>
          <w:rFonts w:ascii="Times New Roman" w:hAnsi="Times New Roman" w:cs="Times New Roman"/>
        </w:rPr>
        <w:t>: The pre-processed data was stored in a NoSQL database, specifically MongoDB. MongoDB is a document-based NoSQL database known for its scalability and flexibility. It was chosen for its ability to handle unstructured and semi-structured data, making it suitable for the Twitter dataset.</w:t>
      </w:r>
    </w:p>
    <w:p w14:paraId="2BD46886" w14:textId="77777777" w:rsidR="00296D56" w:rsidRDefault="00000000">
      <w:pPr>
        <w:jc w:val="both"/>
        <w:rPr>
          <w:rFonts w:ascii="Times New Roman" w:hAnsi="Times New Roman" w:cs="Times New Roman"/>
          <w:b/>
          <w:bCs/>
        </w:rPr>
      </w:pPr>
      <w:r>
        <w:rPr>
          <w:rFonts w:ascii="Times New Roman" w:hAnsi="Times New Roman" w:cs="Times New Roman"/>
          <w:b/>
          <w:bCs/>
        </w:rPr>
        <w:t>Comparison Using YCSB:</w:t>
      </w:r>
    </w:p>
    <w:p w14:paraId="0EBAAAAF" w14:textId="77777777" w:rsidR="00296D56" w:rsidRDefault="00000000">
      <w:pPr>
        <w:jc w:val="both"/>
        <w:rPr>
          <w:rFonts w:ascii="Times New Roman" w:hAnsi="Times New Roman" w:cs="Times New Roman"/>
        </w:rPr>
      </w:pPr>
      <w:r>
        <w:rPr>
          <w:rFonts w:ascii="Times New Roman" w:hAnsi="Times New Roman" w:cs="Times New Roman"/>
        </w:rPr>
        <w:t>To validate the choice of MongoDB for data storage, a comparative analysis was conducted using the Yahoo Cloud Serving Benchmark (YCSB). This benchmarking tool evaluates the performance of various databases under different workloads, helping assess their suitability for specific use cases.</w:t>
      </w:r>
    </w:p>
    <w:p w14:paraId="2A32B26C" w14:textId="77777777" w:rsidR="00296D56" w:rsidRDefault="00000000">
      <w:pPr>
        <w:jc w:val="both"/>
        <w:rPr>
          <w:rFonts w:ascii="Times New Roman" w:hAnsi="Times New Roman" w:cs="Times New Roman"/>
          <w:b/>
          <w:bCs/>
        </w:rPr>
      </w:pPr>
      <w:r>
        <w:rPr>
          <w:rFonts w:ascii="Times New Roman" w:hAnsi="Times New Roman" w:cs="Times New Roman"/>
          <w:b/>
          <w:bCs/>
        </w:rPr>
        <w:t>Rationale for Choosing MongoDB:</w:t>
      </w:r>
    </w:p>
    <w:p w14:paraId="75F3B192" w14:textId="77777777" w:rsidR="00296D56" w:rsidRDefault="00000000">
      <w:pPr>
        <w:jc w:val="both"/>
        <w:rPr>
          <w:rFonts w:ascii="Times New Roman" w:hAnsi="Times New Roman" w:cs="Times New Roman"/>
        </w:rPr>
      </w:pPr>
      <w:r>
        <w:rPr>
          <w:rFonts w:ascii="Times New Roman" w:hAnsi="Times New Roman" w:cs="Times New Roman"/>
        </w:rPr>
        <w:t>Several factors contributed to the selection of MongoDB as the database management system for this project:</w:t>
      </w:r>
    </w:p>
    <w:p w14:paraId="20F0342A" w14:textId="77777777" w:rsidR="00296D56" w:rsidRDefault="00000000">
      <w:pPr>
        <w:jc w:val="both"/>
        <w:rPr>
          <w:rFonts w:ascii="Times New Roman" w:hAnsi="Times New Roman" w:cs="Times New Roman"/>
        </w:rPr>
      </w:pPr>
      <w:r>
        <w:rPr>
          <w:rFonts w:ascii="Times New Roman" w:hAnsi="Times New Roman" w:cs="Times New Roman"/>
        </w:rPr>
        <w:t>- Schema Flexibility: MongoDB's schema-less architecture allows for the storage of unstructured data, making it an ideal choice for storing tweets with varying structures and lengths.</w:t>
      </w:r>
    </w:p>
    <w:p w14:paraId="3A0DE821" w14:textId="77777777" w:rsidR="00296D56" w:rsidRDefault="00000000">
      <w:pPr>
        <w:jc w:val="both"/>
        <w:rPr>
          <w:rFonts w:ascii="Times New Roman" w:hAnsi="Times New Roman" w:cs="Times New Roman"/>
        </w:rPr>
      </w:pPr>
      <w:r>
        <w:rPr>
          <w:rFonts w:ascii="Times New Roman" w:hAnsi="Times New Roman" w:cs="Times New Roman"/>
        </w:rPr>
        <w:t>- Scalability: MongoDB offers horizontal scalability, enabling the handling of large volumes of data. As the Twitter dataset contained 1.6 million tweets, the scalability of MongoDB was advantageous.</w:t>
      </w:r>
    </w:p>
    <w:p w14:paraId="428F0EA8" w14:textId="77777777" w:rsidR="00296D56" w:rsidRDefault="00000000">
      <w:pPr>
        <w:jc w:val="both"/>
        <w:rPr>
          <w:rFonts w:ascii="Times New Roman" w:hAnsi="Times New Roman" w:cs="Times New Roman"/>
        </w:rPr>
      </w:pPr>
      <w:r>
        <w:rPr>
          <w:rFonts w:ascii="Times New Roman" w:hAnsi="Times New Roman" w:cs="Times New Roman"/>
        </w:rPr>
        <w:t>- Document Storage: MongoDB stores data in JSON-like documents, making it a natural fit for storing tweets, which are essentially text-based documents.</w:t>
      </w:r>
    </w:p>
    <w:p w14:paraId="0532269D" w14:textId="77777777" w:rsidR="00296D56" w:rsidRDefault="00000000">
      <w:pPr>
        <w:jc w:val="both"/>
        <w:rPr>
          <w:rFonts w:ascii="Times New Roman" w:hAnsi="Times New Roman" w:cs="Times New Roman"/>
        </w:rPr>
      </w:pPr>
      <w:r>
        <w:rPr>
          <w:rFonts w:ascii="Times New Roman" w:hAnsi="Times New Roman" w:cs="Times New Roman"/>
        </w:rPr>
        <w:t>- Querying and Indexing: MongoDB provides efficient query capabilities, enabling easy retrieval of data based on criteria like timestamps or sentiment scores.</w:t>
      </w:r>
    </w:p>
    <w:p w14:paraId="700017DE" w14:textId="77777777" w:rsidR="00296D56" w:rsidRDefault="00000000">
      <w:pPr>
        <w:jc w:val="both"/>
        <w:rPr>
          <w:rFonts w:ascii="Times New Roman" w:hAnsi="Times New Roman" w:cs="Times New Roman"/>
        </w:rPr>
      </w:pPr>
      <w:r>
        <w:rPr>
          <w:rFonts w:ascii="Times New Roman" w:hAnsi="Times New Roman" w:cs="Times New Roman"/>
        </w:rPr>
        <w:t>- Community Support: MongoDB boasts an active and supportive community, making it easier to troubleshoot issues and access resources for implementation.</w:t>
      </w:r>
    </w:p>
    <w:p w14:paraId="4EA0A0C0" w14:textId="77777777" w:rsidR="00296D56" w:rsidRDefault="00000000">
      <w:pPr>
        <w:jc w:val="both"/>
        <w:rPr>
          <w:rFonts w:ascii="Times New Roman" w:hAnsi="Times New Roman" w:cs="Times New Roman"/>
        </w:rPr>
      </w:pPr>
      <w:r>
        <w:rPr>
          <w:rFonts w:ascii="Times New Roman" w:hAnsi="Times New Roman" w:cs="Times New Roman"/>
        </w:rPr>
        <w:t>Overall, MongoDB's document-oriented structure and scalability, along with its robust querying capabilities, aligned well with the requirements of this project. It offered a suitable environment for storing and retrieving the Twitter dataset, ensuring efficient access for analysis and forecasting.</w:t>
      </w:r>
    </w:p>
    <w:p w14:paraId="0343BE65" w14:textId="77777777" w:rsidR="00296D56" w:rsidRDefault="00296D56">
      <w:pPr>
        <w:jc w:val="both"/>
        <w:rPr>
          <w:rFonts w:ascii="Times New Roman" w:hAnsi="Times New Roman" w:cs="Times New Roman"/>
        </w:rPr>
      </w:pPr>
    </w:p>
    <w:p w14:paraId="58EBD798" w14:textId="77777777" w:rsidR="00296D56"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LITERATURE REVIEW</w:t>
      </w:r>
    </w:p>
    <w:p w14:paraId="6ABAD72F" w14:textId="77777777" w:rsidR="00296D56" w:rsidRDefault="00296D56">
      <w:pPr>
        <w:spacing w:after="0"/>
        <w:jc w:val="both"/>
        <w:rPr>
          <w:rFonts w:ascii="Times New Roman" w:hAnsi="Times New Roman" w:cs="Times New Roman"/>
        </w:rPr>
      </w:pPr>
    </w:p>
    <w:p w14:paraId="1CDE0550" w14:textId="77777777" w:rsidR="00296D56" w:rsidRDefault="00000000">
      <w:pPr>
        <w:spacing w:after="0"/>
        <w:jc w:val="both"/>
        <w:rPr>
          <w:rFonts w:ascii="Times New Roman" w:hAnsi="Times New Roman" w:cs="Times New Roman"/>
        </w:rPr>
      </w:pPr>
      <w:r>
        <w:rPr>
          <w:rFonts w:ascii="Times New Roman" w:hAnsi="Times New Roman" w:cs="Times New Roman"/>
        </w:rPr>
        <w:t>Sentiment analysis, also known as opinion mining, is a field of natural language processing (NLP) that focuses on extracting and analysing sentiments or opinions expressed in text. Over the years, sentiment analysis has gained significant attention due to its broad applications, ranging from business intelligence and brand management to political analysis and social trends. This section provides an overview of sentiment analysis techniques, the use of NLP libraries, the chosen sentiment extraction methods for this project, prior work on sentiment analysis in Twitter data, and common challenges faced in sentiment analysis on social media.</w:t>
      </w:r>
    </w:p>
    <w:p w14:paraId="0C7E7C5F" w14:textId="77777777" w:rsidR="00296D56" w:rsidRDefault="00296D56">
      <w:pPr>
        <w:spacing w:after="0"/>
        <w:jc w:val="both"/>
        <w:rPr>
          <w:rFonts w:ascii="Times New Roman" w:hAnsi="Times New Roman" w:cs="Times New Roman"/>
        </w:rPr>
      </w:pPr>
    </w:p>
    <w:p w14:paraId="6B7605BA" w14:textId="77777777" w:rsidR="00296D56" w:rsidRDefault="00000000">
      <w:pPr>
        <w:spacing w:after="0"/>
        <w:jc w:val="both"/>
        <w:rPr>
          <w:rFonts w:ascii="Times New Roman" w:hAnsi="Times New Roman" w:cs="Times New Roman"/>
        </w:rPr>
      </w:pPr>
      <w:r>
        <w:rPr>
          <w:rFonts w:ascii="Times New Roman" w:hAnsi="Times New Roman" w:cs="Times New Roman"/>
        </w:rPr>
        <w:t>Overview of Sentiment Analysis Techniques and Applications:</w:t>
      </w:r>
    </w:p>
    <w:p w14:paraId="29C699C5" w14:textId="77777777" w:rsidR="00296D56" w:rsidRDefault="00296D56">
      <w:pPr>
        <w:spacing w:after="0"/>
        <w:jc w:val="both"/>
        <w:rPr>
          <w:rFonts w:ascii="Times New Roman" w:hAnsi="Times New Roman" w:cs="Times New Roman"/>
        </w:rPr>
      </w:pPr>
    </w:p>
    <w:p w14:paraId="4305F54E" w14:textId="77777777" w:rsidR="00296D56" w:rsidRDefault="00000000">
      <w:pPr>
        <w:spacing w:after="0"/>
        <w:jc w:val="both"/>
        <w:rPr>
          <w:rFonts w:ascii="Times New Roman" w:hAnsi="Times New Roman" w:cs="Times New Roman"/>
        </w:rPr>
      </w:pPr>
      <w:r>
        <w:rPr>
          <w:rFonts w:ascii="Times New Roman" w:hAnsi="Times New Roman" w:cs="Times New Roman"/>
        </w:rPr>
        <w:t>Sentiment analysis can be approached using various techniques, broadly categorized as:</w:t>
      </w:r>
    </w:p>
    <w:p w14:paraId="56A089E6" w14:textId="77777777" w:rsidR="00296D56" w:rsidRDefault="00296D56">
      <w:pPr>
        <w:spacing w:after="0"/>
        <w:jc w:val="both"/>
        <w:rPr>
          <w:rFonts w:ascii="Times New Roman" w:hAnsi="Times New Roman" w:cs="Times New Roman"/>
        </w:rPr>
      </w:pPr>
    </w:p>
    <w:p w14:paraId="67D73137" w14:textId="77777777" w:rsidR="00296D56" w:rsidRDefault="00000000">
      <w:pPr>
        <w:spacing w:after="0"/>
        <w:jc w:val="both"/>
      </w:pPr>
      <w:r>
        <w:rPr>
          <w:rFonts w:ascii="Times New Roman" w:hAnsi="Times New Roman" w:cs="Times New Roman"/>
        </w:rPr>
        <w:t>1</w:t>
      </w:r>
      <w:r>
        <w:rPr>
          <w:rFonts w:ascii="Times New Roman" w:hAnsi="Times New Roman" w:cs="Times New Roman"/>
          <w:b/>
          <w:bCs/>
        </w:rPr>
        <w:t>. Rule-Based Methods</w:t>
      </w:r>
      <w:r>
        <w:rPr>
          <w:rFonts w:ascii="Times New Roman" w:hAnsi="Times New Roman" w:cs="Times New Roman"/>
        </w:rPr>
        <w:t>: These methods rely on predefined rules to determine sentiment. Lexicon-based approaches, such as the SentiWordNet lexicon, assign sentiment scores to words, and the overall sentiment of a text is computed based on these scores.</w:t>
      </w:r>
    </w:p>
    <w:p w14:paraId="45880411" w14:textId="77777777" w:rsidR="00296D56" w:rsidRDefault="00296D56">
      <w:pPr>
        <w:spacing w:after="0"/>
        <w:jc w:val="both"/>
        <w:rPr>
          <w:rFonts w:ascii="Times New Roman" w:hAnsi="Times New Roman" w:cs="Times New Roman"/>
        </w:rPr>
      </w:pPr>
    </w:p>
    <w:p w14:paraId="0E10C809" w14:textId="77777777" w:rsidR="00296D56" w:rsidRDefault="00000000">
      <w:pPr>
        <w:spacing w:after="0"/>
        <w:jc w:val="both"/>
      </w:pPr>
      <w:r>
        <w:rPr>
          <w:rFonts w:ascii="Times New Roman" w:hAnsi="Times New Roman" w:cs="Times New Roman"/>
        </w:rPr>
        <w:t xml:space="preserve">2. </w:t>
      </w:r>
      <w:r>
        <w:rPr>
          <w:rFonts w:ascii="Times New Roman" w:hAnsi="Times New Roman" w:cs="Times New Roman"/>
          <w:b/>
          <w:bCs/>
        </w:rPr>
        <w:t>Machine Learning Methods</w:t>
      </w:r>
      <w:r>
        <w:rPr>
          <w:rFonts w:ascii="Times New Roman" w:hAnsi="Times New Roman" w:cs="Times New Roman"/>
        </w:rPr>
        <w:t xml:space="preserve">: Machine learning techniques involve training a model on </w:t>
      </w:r>
      <w:proofErr w:type="spellStart"/>
      <w:r>
        <w:rPr>
          <w:rFonts w:ascii="Times New Roman" w:hAnsi="Times New Roman" w:cs="Times New Roman"/>
        </w:rPr>
        <w:t>labeled</w:t>
      </w:r>
      <w:proofErr w:type="spellEnd"/>
      <w:r>
        <w:rPr>
          <w:rFonts w:ascii="Times New Roman" w:hAnsi="Times New Roman" w:cs="Times New Roman"/>
        </w:rPr>
        <w:t xml:space="preserve"> datasets to predict sentiment. Common models include Support Vector Machines (SVM), Naive Bayes, and more recently, deep learning models like Recurrent Neural Networks (RNNs) and Long Short-Term Memory (LSTM) networks.</w:t>
      </w:r>
    </w:p>
    <w:p w14:paraId="34D6BC2A" w14:textId="77777777" w:rsidR="00296D56" w:rsidRDefault="00296D56">
      <w:pPr>
        <w:spacing w:after="0"/>
        <w:jc w:val="both"/>
        <w:rPr>
          <w:rFonts w:ascii="Times New Roman" w:hAnsi="Times New Roman" w:cs="Times New Roman"/>
        </w:rPr>
      </w:pPr>
    </w:p>
    <w:p w14:paraId="2CFD6842" w14:textId="77777777" w:rsidR="00296D56" w:rsidRDefault="00000000">
      <w:pPr>
        <w:spacing w:after="0"/>
        <w:jc w:val="both"/>
      </w:pPr>
      <w:r>
        <w:rPr>
          <w:rFonts w:ascii="Times New Roman" w:hAnsi="Times New Roman" w:cs="Times New Roman"/>
        </w:rPr>
        <w:t xml:space="preserve">3. </w:t>
      </w:r>
      <w:r>
        <w:rPr>
          <w:rFonts w:ascii="Times New Roman" w:hAnsi="Times New Roman" w:cs="Times New Roman"/>
          <w:b/>
          <w:bCs/>
        </w:rPr>
        <w:t>Hybrid Methods</w:t>
      </w:r>
      <w:r>
        <w:rPr>
          <w:rFonts w:ascii="Times New Roman" w:hAnsi="Times New Roman" w:cs="Times New Roman"/>
        </w:rPr>
        <w:t>: Combining rule-based and machine learning methods often yields more accurate results. For example, a rule-based method may be used for quick sentiment classification, and a machine learning model may further refine the predictions.</w:t>
      </w:r>
    </w:p>
    <w:p w14:paraId="10956D04" w14:textId="77777777" w:rsidR="00296D56" w:rsidRDefault="00296D56">
      <w:pPr>
        <w:spacing w:after="0"/>
        <w:jc w:val="both"/>
        <w:rPr>
          <w:rFonts w:ascii="Times New Roman" w:hAnsi="Times New Roman" w:cs="Times New Roman"/>
        </w:rPr>
      </w:pPr>
    </w:p>
    <w:p w14:paraId="4F83FF67" w14:textId="77777777" w:rsidR="00296D56" w:rsidRDefault="00000000">
      <w:pPr>
        <w:spacing w:after="0"/>
        <w:jc w:val="both"/>
        <w:rPr>
          <w:rFonts w:ascii="Times New Roman" w:hAnsi="Times New Roman" w:cs="Times New Roman"/>
        </w:rPr>
      </w:pPr>
      <w:r>
        <w:rPr>
          <w:rFonts w:ascii="Times New Roman" w:hAnsi="Times New Roman" w:cs="Times New Roman"/>
        </w:rPr>
        <w:t>Applications of sentiment analysis are diverse, encompassing areas such as:</w:t>
      </w:r>
    </w:p>
    <w:p w14:paraId="15EA012A" w14:textId="77777777" w:rsidR="00296D56" w:rsidRDefault="00296D56">
      <w:pPr>
        <w:spacing w:after="0"/>
        <w:jc w:val="both"/>
        <w:rPr>
          <w:rFonts w:ascii="Times New Roman" w:hAnsi="Times New Roman" w:cs="Times New Roman"/>
        </w:rPr>
      </w:pPr>
    </w:p>
    <w:p w14:paraId="4D3B6D91" w14:textId="77777777" w:rsidR="00296D56" w:rsidRDefault="00000000">
      <w:pPr>
        <w:spacing w:after="0"/>
        <w:jc w:val="both"/>
      </w:pPr>
      <w:r>
        <w:rPr>
          <w:rFonts w:ascii="Times New Roman" w:hAnsi="Times New Roman" w:cs="Times New Roman"/>
        </w:rPr>
        <w:t xml:space="preserve">- </w:t>
      </w:r>
      <w:r>
        <w:rPr>
          <w:rFonts w:ascii="Times New Roman" w:hAnsi="Times New Roman" w:cs="Times New Roman"/>
          <w:b/>
          <w:bCs/>
        </w:rPr>
        <w:t>Customer Feedback</w:t>
      </w:r>
      <w:r>
        <w:rPr>
          <w:rFonts w:ascii="Times New Roman" w:hAnsi="Times New Roman" w:cs="Times New Roman"/>
        </w:rPr>
        <w:t>: Businesses analyse customer reviews and feedback to understand satisfaction levels and identify areas for improvement.</w:t>
      </w:r>
    </w:p>
    <w:p w14:paraId="7BE72E30" w14:textId="77777777" w:rsidR="00296D56" w:rsidRDefault="00296D56">
      <w:pPr>
        <w:spacing w:after="0"/>
        <w:jc w:val="both"/>
        <w:rPr>
          <w:rFonts w:ascii="Times New Roman" w:hAnsi="Times New Roman" w:cs="Times New Roman"/>
        </w:rPr>
      </w:pPr>
    </w:p>
    <w:p w14:paraId="6EE3D175" w14:textId="77777777" w:rsidR="00296D56" w:rsidRDefault="00000000">
      <w:pPr>
        <w:spacing w:after="0"/>
        <w:jc w:val="both"/>
      </w:pPr>
      <w:r>
        <w:rPr>
          <w:rFonts w:ascii="Times New Roman" w:hAnsi="Times New Roman" w:cs="Times New Roman"/>
        </w:rPr>
        <w:t xml:space="preserve">- </w:t>
      </w:r>
      <w:r>
        <w:rPr>
          <w:rFonts w:ascii="Times New Roman" w:hAnsi="Times New Roman" w:cs="Times New Roman"/>
          <w:b/>
          <w:bCs/>
        </w:rPr>
        <w:t>Brand Management</w:t>
      </w:r>
      <w:r>
        <w:rPr>
          <w:rFonts w:ascii="Times New Roman" w:hAnsi="Times New Roman" w:cs="Times New Roman"/>
        </w:rPr>
        <w:t>: Monitoring social media sentiment helps organizations gauge the perception of their brand and products.</w:t>
      </w:r>
    </w:p>
    <w:p w14:paraId="34E7769B" w14:textId="77777777" w:rsidR="00296D56" w:rsidRDefault="00296D56">
      <w:pPr>
        <w:spacing w:after="0"/>
        <w:jc w:val="both"/>
        <w:rPr>
          <w:rFonts w:ascii="Times New Roman" w:hAnsi="Times New Roman" w:cs="Times New Roman"/>
        </w:rPr>
      </w:pPr>
    </w:p>
    <w:p w14:paraId="2EBDF0F3" w14:textId="77777777" w:rsidR="00296D56" w:rsidRDefault="00000000">
      <w:pPr>
        <w:spacing w:after="0"/>
        <w:jc w:val="both"/>
      </w:pPr>
      <w:r>
        <w:rPr>
          <w:rFonts w:ascii="Times New Roman" w:hAnsi="Times New Roman" w:cs="Times New Roman"/>
        </w:rPr>
        <w:t xml:space="preserve">- </w:t>
      </w:r>
      <w:r>
        <w:rPr>
          <w:rFonts w:ascii="Times New Roman" w:hAnsi="Times New Roman" w:cs="Times New Roman"/>
          <w:b/>
          <w:bCs/>
        </w:rPr>
        <w:t>Political Analysis</w:t>
      </w:r>
      <w:r>
        <w:rPr>
          <w:rFonts w:ascii="Times New Roman" w:hAnsi="Times New Roman" w:cs="Times New Roman"/>
        </w:rPr>
        <w:t>: Sentiment analysis is employed to analyze public sentiment towards political figures, parties, or policies.</w:t>
      </w:r>
    </w:p>
    <w:p w14:paraId="47D16F8C" w14:textId="77777777" w:rsidR="00296D56" w:rsidRDefault="00296D56">
      <w:pPr>
        <w:spacing w:after="0"/>
        <w:jc w:val="both"/>
        <w:rPr>
          <w:rFonts w:ascii="Times New Roman" w:hAnsi="Times New Roman" w:cs="Times New Roman"/>
        </w:rPr>
      </w:pPr>
    </w:p>
    <w:p w14:paraId="48B11C75" w14:textId="77777777" w:rsidR="00296D56" w:rsidRDefault="00000000">
      <w:pPr>
        <w:spacing w:after="0"/>
        <w:jc w:val="both"/>
      </w:pPr>
      <w:r>
        <w:rPr>
          <w:rFonts w:ascii="Times New Roman" w:hAnsi="Times New Roman" w:cs="Times New Roman"/>
          <w:b/>
          <w:bCs/>
        </w:rPr>
        <w:t>- Financial Markets</w:t>
      </w:r>
      <w:r>
        <w:rPr>
          <w:rFonts w:ascii="Times New Roman" w:hAnsi="Times New Roman" w:cs="Times New Roman"/>
        </w:rPr>
        <w:t>: Investors use sentiment analysis to gauge market sentiment, which can influence trading decisions.</w:t>
      </w:r>
    </w:p>
    <w:p w14:paraId="4D9DA319" w14:textId="77777777" w:rsidR="00296D56" w:rsidRDefault="00296D56">
      <w:pPr>
        <w:spacing w:after="0"/>
        <w:jc w:val="both"/>
        <w:rPr>
          <w:rFonts w:ascii="Times New Roman" w:hAnsi="Times New Roman" w:cs="Times New Roman"/>
        </w:rPr>
      </w:pPr>
    </w:p>
    <w:p w14:paraId="3386D3D2" w14:textId="77777777" w:rsidR="00296D56" w:rsidRDefault="00000000">
      <w:pPr>
        <w:spacing w:after="0"/>
        <w:jc w:val="both"/>
        <w:rPr>
          <w:rFonts w:ascii="Times New Roman" w:hAnsi="Times New Roman" w:cs="Times New Roman"/>
        </w:rPr>
      </w:pPr>
      <w:r>
        <w:rPr>
          <w:rFonts w:ascii="Times New Roman" w:hAnsi="Times New Roman" w:cs="Times New Roman"/>
        </w:rPr>
        <w:t>Use of NLP Libraries in Sentiment Analysis:</w:t>
      </w:r>
    </w:p>
    <w:p w14:paraId="5678DBAE" w14:textId="77777777" w:rsidR="00296D56" w:rsidRDefault="00296D56">
      <w:pPr>
        <w:spacing w:after="0"/>
        <w:jc w:val="both"/>
        <w:rPr>
          <w:rFonts w:ascii="Times New Roman" w:hAnsi="Times New Roman" w:cs="Times New Roman"/>
        </w:rPr>
      </w:pPr>
    </w:p>
    <w:p w14:paraId="75908B7B" w14:textId="77777777" w:rsidR="00296D56" w:rsidRDefault="00000000">
      <w:pPr>
        <w:spacing w:after="0"/>
        <w:jc w:val="both"/>
        <w:rPr>
          <w:rFonts w:ascii="Times New Roman" w:hAnsi="Times New Roman" w:cs="Times New Roman"/>
        </w:rPr>
      </w:pPr>
      <w:r>
        <w:rPr>
          <w:rFonts w:ascii="Times New Roman" w:hAnsi="Times New Roman" w:cs="Times New Roman"/>
        </w:rPr>
        <w:t>Natural Language Processing (NLP) libraries play a crucial role in implementing sentiment analysis. Notable libraries include:</w:t>
      </w:r>
    </w:p>
    <w:p w14:paraId="4543F5C1" w14:textId="77777777" w:rsidR="00296D56" w:rsidRDefault="00296D56">
      <w:pPr>
        <w:spacing w:after="0"/>
        <w:jc w:val="both"/>
        <w:rPr>
          <w:rFonts w:ascii="Times New Roman" w:hAnsi="Times New Roman" w:cs="Times New Roman"/>
        </w:rPr>
      </w:pPr>
    </w:p>
    <w:p w14:paraId="5B37C18E" w14:textId="77777777" w:rsidR="00296D56" w:rsidRDefault="00000000">
      <w:pPr>
        <w:spacing w:after="0"/>
        <w:jc w:val="both"/>
      </w:pPr>
      <w:r>
        <w:rPr>
          <w:rFonts w:ascii="Times New Roman" w:hAnsi="Times New Roman" w:cs="Times New Roman"/>
        </w:rPr>
        <w:t xml:space="preserve">1. </w:t>
      </w:r>
      <w:r>
        <w:rPr>
          <w:rFonts w:ascii="Times New Roman" w:hAnsi="Times New Roman" w:cs="Times New Roman"/>
          <w:b/>
          <w:bCs/>
        </w:rPr>
        <w:t>TextBlob</w:t>
      </w:r>
      <w:r>
        <w:rPr>
          <w:rFonts w:ascii="Times New Roman" w:hAnsi="Times New Roman" w:cs="Times New Roman"/>
        </w:rPr>
        <w:t>: A simplified NLP library that provides a straightforward API for common NLP tasks, including sentiment analysis.</w:t>
      </w:r>
    </w:p>
    <w:p w14:paraId="050959A1" w14:textId="77777777" w:rsidR="00296D56" w:rsidRDefault="00296D56">
      <w:pPr>
        <w:spacing w:after="0"/>
        <w:jc w:val="both"/>
        <w:rPr>
          <w:rFonts w:ascii="Times New Roman" w:hAnsi="Times New Roman" w:cs="Times New Roman"/>
        </w:rPr>
      </w:pPr>
    </w:p>
    <w:p w14:paraId="52C01E53" w14:textId="77777777" w:rsidR="00296D56" w:rsidRDefault="00000000">
      <w:pPr>
        <w:spacing w:after="0"/>
        <w:jc w:val="both"/>
      </w:pPr>
      <w:r>
        <w:rPr>
          <w:rFonts w:ascii="Times New Roman" w:hAnsi="Times New Roman" w:cs="Times New Roman"/>
        </w:rPr>
        <w:t xml:space="preserve">2. </w:t>
      </w:r>
      <w:r>
        <w:rPr>
          <w:rFonts w:ascii="Times New Roman" w:hAnsi="Times New Roman" w:cs="Times New Roman"/>
          <w:b/>
          <w:bCs/>
        </w:rPr>
        <w:t>NLTK</w:t>
      </w:r>
      <w:r>
        <w:rPr>
          <w:rFonts w:ascii="Times New Roman" w:hAnsi="Times New Roman" w:cs="Times New Roman"/>
        </w:rPr>
        <w:t xml:space="preserve"> (Natural Language Toolkit): A comprehensive library for NLP, NLTK offers tools for classification, tokenization, stemming, and sentiment analysis.</w:t>
      </w:r>
    </w:p>
    <w:p w14:paraId="2F582FC5" w14:textId="77777777" w:rsidR="00296D56" w:rsidRDefault="00296D56">
      <w:pPr>
        <w:spacing w:after="0"/>
        <w:jc w:val="both"/>
        <w:rPr>
          <w:rFonts w:ascii="Times New Roman" w:hAnsi="Times New Roman" w:cs="Times New Roman"/>
        </w:rPr>
      </w:pPr>
    </w:p>
    <w:p w14:paraId="652D5555" w14:textId="77777777" w:rsidR="00296D56" w:rsidRDefault="00000000">
      <w:pPr>
        <w:spacing w:after="0"/>
        <w:jc w:val="both"/>
      </w:pPr>
      <w:r>
        <w:rPr>
          <w:rFonts w:ascii="Times New Roman" w:hAnsi="Times New Roman" w:cs="Times New Roman"/>
        </w:rPr>
        <w:t xml:space="preserve">3. </w:t>
      </w:r>
      <w:r>
        <w:rPr>
          <w:rFonts w:ascii="Times New Roman" w:hAnsi="Times New Roman" w:cs="Times New Roman"/>
          <w:b/>
          <w:bCs/>
        </w:rPr>
        <w:t>VADER</w:t>
      </w:r>
      <w:r>
        <w:rPr>
          <w:rFonts w:ascii="Times New Roman" w:hAnsi="Times New Roman" w:cs="Times New Roman"/>
        </w:rPr>
        <w:t xml:space="preserve"> (Valence Aware Dictionary and </w:t>
      </w:r>
      <w:proofErr w:type="spellStart"/>
      <w:r>
        <w:rPr>
          <w:rFonts w:ascii="Times New Roman" w:hAnsi="Times New Roman" w:cs="Times New Roman"/>
        </w:rPr>
        <w:t>sEntiment</w:t>
      </w:r>
      <w:proofErr w:type="spellEnd"/>
      <w:r>
        <w:rPr>
          <w:rFonts w:ascii="Times New Roman" w:hAnsi="Times New Roman" w:cs="Times New Roman"/>
        </w:rPr>
        <w:t xml:space="preserve"> Reasoner): Specifically designed for social media text, VADER is a rule-based sentiment analysis tool that considers contextual information.</w:t>
      </w:r>
    </w:p>
    <w:p w14:paraId="172F83A2" w14:textId="77777777" w:rsidR="00296D56" w:rsidRDefault="00296D56">
      <w:pPr>
        <w:spacing w:after="0"/>
        <w:jc w:val="both"/>
        <w:rPr>
          <w:rFonts w:ascii="Times New Roman" w:hAnsi="Times New Roman" w:cs="Times New Roman"/>
        </w:rPr>
      </w:pPr>
    </w:p>
    <w:p w14:paraId="14D9AAF5" w14:textId="77777777" w:rsidR="00296D56" w:rsidRDefault="00000000">
      <w:pPr>
        <w:spacing w:after="0"/>
        <w:jc w:val="both"/>
        <w:rPr>
          <w:rFonts w:ascii="Times New Roman" w:hAnsi="Times New Roman" w:cs="Times New Roman"/>
        </w:rPr>
      </w:pPr>
      <w:r>
        <w:rPr>
          <w:rFonts w:ascii="Times New Roman" w:hAnsi="Times New Roman" w:cs="Times New Roman"/>
        </w:rPr>
        <w:t>Choice of Sentiment Extraction Methods (VADER and NLTK):</w:t>
      </w:r>
    </w:p>
    <w:p w14:paraId="7D8028F4" w14:textId="77777777" w:rsidR="00296D56" w:rsidRDefault="00296D56">
      <w:pPr>
        <w:spacing w:after="0"/>
        <w:jc w:val="both"/>
        <w:rPr>
          <w:rFonts w:ascii="Times New Roman" w:hAnsi="Times New Roman" w:cs="Times New Roman"/>
        </w:rPr>
      </w:pPr>
    </w:p>
    <w:p w14:paraId="38B0226F" w14:textId="77777777" w:rsidR="00296D56" w:rsidRDefault="00000000">
      <w:pPr>
        <w:spacing w:after="0"/>
        <w:jc w:val="both"/>
        <w:rPr>
          <w:rFonts w:ascii="Times New Roman" w:hAnsi="Times New Roman" w:cs="Times New Roman"/>
        </w:rPr>
      </w:pPr>
      <w:r>
        <w:rPr>
          <w:rFonts w:ascii="Times New Roman" w:hAnsi="Times New Roman" w:cs="Times New Roman"/>
        </w:rPr>
        <w:t>For this project, VADER and NLTK were chosen as the sentiment extraction methods. VADER is adept at handling social media text, capturing nuances such as emojis and emoticons. Its rule-based approach allows for quick sentiment analysis, making it suitable for large datasets. NLTK, on the other hand, provides a more extensive set of tools for NLP tasks, allowing for a more nuanced analysis. The combination of VADER's efficiency and NLTK's depth ensures a comprehensive understanding of sentiment in the Twitter dataset.</w:t>
      </w:r>
    </w:p>
    <w:p w14:paraId="5825D7A9" w14:textId="77777777" w:rsidR="00296D56" w:rsidRDefault="00296D56">
      <w:pPr>
        <w:spacing w:after="0"/>
        <w:jc w:val="both"/>
        <w:rPr>
          <w:rFonts w:ascii="Times New Roman" w:hAnsi="Times New Roman" w:cs="Times New Roman"/>
        </w:rPr>
      </w:pPr>
    </w:p>
    <w:p w14:paraId="3ECF5858" w14:textId="77777777" w:rsidR="00296D56" w:rsidRDefault="00000000">
      <w:pPr>
        <w:spacing w:after="0"/>
        <w:jc w:val="both"/>
        <w:rPr>
          <w:rFonts w:ascii="Times New Roman" w:hAnsi="Times New Roman" w:cs="Times New Roman"/>
        </w:rPr>
      </w:pPr>
      <w:r>
        <w:rPr>
          <w:rFonts w:ascii="Times New Roman" w:hAnsi="Times New Roman" w:cs="Times New Roman"/>
        </w:rPr>
        <w:t>Prior Work on Sentiment Analysis in Twitter Data:</w:t>
      </w:r>
    </w:p>
    <w:p w14:paraId="337CFBAA" w14:textId="77777777" w:rsidR="00296D56" w:rsidRDefault="00296D56">
      <w:pPr>
        <w:spacing w:after="0"/>
        <w:jc w:val="both"/>
        <w:rPr>
          <w:rFonts w:ascii="Times New Roman" w:hAnsi="Times New Roman" w:cs="Times New Roman"/>
        </w:rPr>
      </w:pPr>
    </w:p>
    <w:p w14:paraId="5CCF7E79" w14:textId="77777777" w:rsidR="00296D56" w:rsidRDefault="00000000">
      <w:pPr>
        <w:spacing w:after="0"/>
        <w:jc w:val="both"/>
        <w:rPr>
          <w:rFonts w:ascii="Times New Roman" w:hAnsi="Times New Roman" w:cs="Times New Roman"/>
        </w:rPr>
      </w:pPr>
      <w:r>
        <w:rPr>
          <w:rFonts w:ascii="Times New Roman" w:hAnsi="Times New Roman" w:cs="Times New Roman"/>
        </w:rPr>
        <w:t>Numerous studies have explored sentiment analysis in Twitter data. For instance, Pak and Paroubek (2010) applied machine learning techniques to classify sentiment in Twitter messages. Go et al. (2009) introduced the Sentiment140 dataset, a sizable collection of tweets labelled with sentiment scores. These studies paved the way for understanding sentiment patterns on Twitter, leading to the development of specialized tools and approaches tailored to social media text.</w:t>
      </w:r>
    </w:p>
    <w:p w14:paraId="1F33E05E" w14:textId="77777777" w:rsidR="00296D56" w:rsidRDefault="00296D56">
      <w:pPr>
        <w:spacing w:after="0"/>
        <w:jc w:val="both"/>
        <w:rPr>
          <w:rFonts w:ascii="Times New Roman" w:hAnsi="Times New Roman" w:cs="Times New Roman"/>
        </w:rPr>
      </w:pPr>
    </w:p>
    <w:p w14:paraId="24334C05" w14:textId="77777777" w:rsidR="00296D56" w:rsidRDefault="00000000">
      <w:pPr>
        <w:spacing w:after="0"/>
        <w:jc w:val="both"/>
        <w:rPr>
          <w:rFonts w:ascii="Times New Roman" w:hAnsi="Times New Roman" w:cs="Times New Roman"/>
        </w:rPr>
      </w:pPr>
      <w:r>
        <w:rPr>
          <w:rFonts w:ascii="Times New Roman" w:hAnsi="Times New Roman" w:cs="Times New Roman"/>
        </w:rPr>
        <w:t>Challenges in Sentiment Analysis on social media:</w:t>
      </w:r>
    </w:p>
    <w:p w14:paraId="5EF8156F" w14:textId="77777777" w:rsidR="00296D56" w:rsidRDefault="00296D56">
      <w:pPr>
        <w:spacing w:after="0"/>
        <w:jc w:val="both"/>
        <w:rPr>
          <w:rFonts w:ascii="Times New Roman" w:hAnsi="Times New Roman" w:cs="Times New Roman"/>
        </w:rPr>
      </w:pPr>
    </w:p>
    <w:p w14:paraId="6E5B3750" w14:textId="77777777" w:rsidR="00296D56" w:rsidRDefault="00000000">
      <w:pPr>
        <w:spacing w:after="0"/>
        <w:jc w:val="both"/>
        <w:rPr>
          <w:rFonts w:ascii="Times New Roman" w:hAnsi="Times New Roman" w:cs="Times New Roman"/>
        </w:rPr>
      </w:pPr>
      <w:r>
        <w:rPr>
          <w:rFonts w:ascii="Times New Roman" w:hAnsi="Times New Roman" w:cs="Times New Roman"/>
        </w:rPr>
        <w:t>Sentiment analysis on social media faces several challenges:</w:t>
      </w:r>
    </w:p>
    <w:p w14:paraId="3C65D8CC" w14:textId="77777777" w:rsidR="00296D56" w:rsidRDefault="00296D56">
      <w:pPr>
        <w:spacing w:after="0"/>
        <w:jc w:val="both"/>
        <w:rPr>
          <w:rFonts w:ascii="Times New Roman" w:hAnsi="Times New Roman" w:cs="Times New Roman"/>
        </w:rPr>
      </w:pPr>
    </w:p>
    <w:p w14:paraId="2A3AD0C5" w14:textId="77777777" w:rsidR="00296D56" w:rsidRDefault="00000000">
      <w:pPr>
        <w:spacing w:after="0"/>
        <w:jc w:val="both"/>
      </w:pPr>
      <w:r>
        <w:rPr>
          <w:rFonts w:ascii="Times New Roman" w:hAnsi="Times New Roman" w:cs="Times New Roman"/>
        </w:rPr>
        <w:t xml:space="preserve">1. </w:t>
      </w:r>
      <w:r>
        <w:rPr>
          <w:rFonts w:ascii="Times New Roman" w:hAnsi="Times New Roman" w:cs="Times New Roman"/>
          <w:b/>
          <w:bCs/>
        </w:rPr>
        <w:t>Sarcasm and Irony</w:t>
      </w:r>
      <w:r>
        <w:rPr>
          <w:rFonts w:ascii="Times New Roman" w:hAnsi="Times New Roman" w:cs="Times New Roman"/>
        </w:rPr>
        <w:t>: social media often involves the use of sarcasm and irony, which can be challenging for sentiment analysis systems to interpret accurately.</w:t>
      </w:r>
    </w:p>
    <w:p w14:paraId="2D67D40F" w14:textId="77777777" w:rsidR="00296D56" w:rsidRDefault="00296D56">
      <w:pPr>
        <w:spacing w:after="0"/>
        <w:jc w:val="both"/>
        <w:rPr>
          <w:rFonts w:ascii="Times New Roman" w:hAnsi="Times New Roman" w:cs="Times New Roman"/>
        </w:rPr>
      </w:pPr>
    </w:p>
    <w:p w14:paraId="033F09A9" w14:textId="77777777" w:rsidR="00296D56" w:rsidRDefault="00000000">
      <w:pPr>
        <w:spacing w:after="0"/>
        <w:jc w:val="both"/>
      </w:pPr>
      <w:r>
        <w:rPr>
          <w:rFonts w:ascii="Times New Roman" w:hAnsi="Times New Roman" w:cs="Times New Roman"/>
        </w:rPr>
        <w:t xml:space="preserve">2. </w:t>
      </w:r>
      <w:r>
        <w:rPr>
          <w:rFonts w:ascii="Times New Roman" w:hAnsi="Times New Roman" w:cs="Times New Roman"/>
          <w:b/>
          <w:bCs/>
        </w:rPr>
        <w:t>Contextual Understanding</w:t>
      </w:r>
      <w:r>
        <w:rPr>
          <w:rFonts w:ascii="Times New Roman" w:hAnsi="Times New Roman" w:cs="Times New Roman"/>
        </w:rPr>
        <w:t>: Social media posts may lack explicit context, making it difficult to discern the true sentiment without considering the broader conversation.</w:t>
      </w:r>
    </w:p>
    <w:p w14:paraId="24625371" w14:textId="77777777" w:rsidR="00296D56" w:rsidRDefault="00296D56">
      <w:pPr>
        <w:spacing w:after="0"/>
        <w:jc w:val="both"/>
        <w:rPr>
          <w:rFonts w:ascii="Times New Roman" w:hAnsi="Times New Roman" w:cs="Times New Roman"/>
        </w:rPr>
      </w:pPr>
    </w:p>
    <w:p w14:paraId="6B27CE9F" w14:textId="77777777" w:rsidR="00296D56" w:rsidRDefault="00000000">
      <w:pPr>
        <w:spacing w:after="0"/>
        <w:jc w:val="both"/>
      </w:pPr>
      <w:r>
        <w:rPr>
          <w:rFonts w:ascii="Times New Roman" w:hAnsi="Times New Roman" w:cs="Times New Roman"/>
        </w:rPr>
        <w:t xml:space="preserve">3. </w:t>
      </w:r>
      <w:r>
        <w:rPr>
          <w:rFonts w:ascii="Times New Roman" w:hAnsi="Times New Roman" w:cs="Times New Roman"/>
          <w:b/>
          <w:bCs/>
        </w:rPr>
        <w:t>Emojis and Emoticons</w:t>
      </w:r>
      <w:r>
        <w:rPr>
          <w:rFonts w:ascii="Times New Roman" w:hAnsi="Times New Roman" w:cs="Times New Roman"/>
        </w:rPr>
        <w:t>: Users frequently express emotions through emojis and emoticons, and sentiment analysis tools need to account for these non-verbal cues.</w:t>
      </w:r>
    </w:p>
    <w:p w14:paraId="712E9FEC" w14:textId="77777777" w:rsidR="00296D56" w:rsidRDefault="00296D56">
      <w:pPr>
        <w:spacing w:after="0"/>
        <w:jc w:val="both"/>
        <w:rPr>
          <w:rFonts w:ascii="Times New Roman" w:hAnsi="Times New Roman" w:cs="Times New Roman"/>
        </w:rPr>
      </w:pPr>
    </w:p>
    <w:p w14:paraId="24BA0BCF" w14:textId="77777777" w:rsidR="00296D56" w:rsidRDefault="00000000">
      <w:pPr>
        <w:spacing w:after="0"/>
        <w:jc w:val="both"/>
      </w:pPr>
      <w:r>
        <w:rPr>
          <w:rFonts w:ascii="Times New Roman" w:hAnsi="Times New Roman" w:cs="Times New Roman"/>
        </w:rPr>
        <w:t xml:space="preserve">4. </w:t>
      </w:r>
      <w:r>
        <w:rPr>
          <w:rFonts w:ascii="Times New Roman" w:hAnsi="Times New Roman" w:cs="Times New Roman"/>
          <w:b/>
          <w:bCs/>
        </w:rPr>
        <w:t>Short Texts</w:t>
      </w:r>
      <w:r>
        <w:rPr>
          <w:rFonts w:ascii="Times New Roman" w:hAnsi="Times New Roman" w:cs="Times New Roman"/>
        </w:rPr>
        <w:t>: Tweets are limited in length, leading to sparse and contextually challenging data for sentiment analysis.</w:t>
      </w:r>
    </w:p>
    <w:p w14:paraId="1063CD68" w14:textId="77777777" w:rsidR="00296D56" w:rsidRDefault="00296D56">
      <w:pPr>
        <w:spacing w:after="0"/>
        <w:jc w:val="both"/>
        <w:rPr>
          <w:rFonts w:ascii="Times New Roman" w:hAnsi="Times New Roman" w:cs="Times New Roman"/>
        </w:rPr>
      </w:pPr>
    </w:p>
    <w:p w14:paraId="5FCBD403" w14:textId="2E2F3506" w:rsidR="00296D56" w:rsidRDefault="00000000">
      <w:pPr>
        <w:spacing w:after="0"/>
        <w:jc w:val="both"/>
      </w:pPr>
      <w:r>
        <w:rPr>
          <w:rFonts w:ascii="Times New Roman" w:hAnsi="Times New Roman" w:cs="Times New Roman"/>
        </w:rPr>
        <w:t>5</w:t>
      </w:r>
      <w:r>
        <w:rPr>
          <w:rFonts w:ascii="Times New Roman" w:hAnsi="Times New Roman" w:cs="Times New Roman"/>
          <w:b/>
          <w:bCs/>
        </w:rPr>
        <w:t>. Dynamic Language</w:t>
      </w:r>
      <w:r>
        <w:rPr>
          <w:rFonts w:ascii="Times New Roman" w:hAnsi="Times New Roman" w:cs="Times New Roman"/>
        </w:rPr>
        <w:t>: Social media language evolves rapidly, incorporating slang, abbreviations, and new expressions that sentiment analysis models must adapt to.</w:t>
      </w:r>
    </w:p>
    <w:p w14:paraId="29917100" w14:textId="4D91729B" w:rsidR="00296D56" w:rsidRDefault="00296D56">
      <w:pPr>
        <w:spacing w:after="0"/>
        <w:jc w:val="both"/>
        <w:rPr>
          <w:rFonts w:ascii="Times New Roman" w:hAnsi="Times New Roman" w:cs="Times New Roman"/>
        </w:rPr>
      </w:pPr>
    </w:p>
    <w:p w14:paraId="4BA8D4C8" w14:textId="1C9C043E" w:rsidR="00296D56" w:rsidRDefault="00000000">
      <w:pPr>
        <w:spacing w:after="0"/>
        <w:jc w:val="both"/>
        <w:rPr>
          <w:rFonts w:ascii="Times New Roman" w:hAnsi="Times New Roman" w:cs="Times New Roman"/>
        </w:rPr>
      </w:pPr>
      <w:r>
        <w:rPr>
          <w:rFonts w:ascii="Times New Roman" w:hAnsi="Times New Roman" w:cs="Times New Roman"/>
        </w:rPr>
        <w:t>Understanding and addressing these challenges is crucial for accurate sentiment analysis on social media platforms like Twitter. The chosen methods, VADER and NLTK, are designed to handle some of these challenges, offering a balanced approach between efficiency and contextual understanding.</w:t>
      </w:r>
    </w:p>
    <w:p w14:paraId="65E9751C" w14:textId="77777777" w:rsidR="00EE4DD6" w:rsidRDefault="00EE4DD6">
      <w:pPr>
        <w:spacing w:after="0"/>
        <w:jc w:val="both"/>
        <w:rPr>
          <w:rFonts w:ascii="Times New Roman" w:hAnsi="Times New Roman" w:cs="Times New Roman"/>
        </w:rPr>
      </w:pPr>
    </w:p>
    <w:p w14:paraId="6D4F0087" w14:textId="77777777" w:rsidR="00E378FB" w:rsidRDefault="00E378FB" w:rsidP="00A20120">
      <w:pPr>
        <w:spacing w:after="0"/>
        <w:jc w:val="both"/>
        <w:rPr>
          <w:rFonts w:ascii="Times New Roman" w:hAnsi="Times New Roman" w:cs="Times New Roman"/>
          <w:b/>
          <w:bCs/>
        </w:rPr>
      </w:pPr>
      <w:r w:rsidRPr="00E378FB">
        <w:rPr>
          <w:rFonts w:ascii="Times New Roman" w:hAnsi="Times New Roman" w:cs="Times New Roman"/>
          <w:b/>
          <w:bCs/>
        </w:rPr>
        <w:t>Word Cloud</w:t>
      </w:r>
      <w:r w:rsidR="008333D8">
        <w:rPr>
          <w:rFonts w:ascii="Times New Roman" w:hAnsi="Times New Roman" w:cs="Times New Roman"/>
          <w:noProof/>
        </w:rPr>
        <w:drawing>
          <wp:anchor distT="0" distB="0" distL="114300" distR="114300" simplePos="0" relativeHeight="251658240" behindDoc="0" locked="0" layoutInCell="1" allowOverlap="1" wp14:anchorId="2DAC2C32" wp14:editId="2EFEF318">
            <wp:simplePos x="0" y="0"/>
            <wp:positionH relativeFrom="margin">
              <wp:align>right</wp:align>
            </wp:positionH>
            <wp:positionV relativeFrom="page">
              <wp:posOffset>6143625</wp:posOffset>
            </wp:positionV>
            <wp:extent cx="2895600" cy="1638300"/>
            <wp:effectExtent l="0" t="0" r="0" b="0"/>
            <wp:wrapSquare wrapText="bothSides"/>
            <wp:docPr id="1045760330"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60330" name="Picture 1" descr="A close up of wo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00" cy="16383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w:t>
      </w:r>
    </w:p>
    <w:p w14:paraId="55FF3CCB" w14:textId="07EB6A05" w:rsidR="00A20120" w:rsidRPr="00A20120" w:rsidRDefault="00A20120" w:rsidP="00A20120">
      <w:pPr>
        <w:spacing w:after="0"/>
        <w:jc w:val="both"/>
        <w:rPr>
          <w:rFonts w:ascii="Times New Roman" w:hAnsi="Times New Roman" w:cs="Times New Roman"/>
          <w:b/>
          <w:bCs/>
        </w:rPr>
      </w:pPr>
      <w:r w:rsidRPr="00A20120">
        <w:rPr>
          <w:rFonts w:ascii="Times New Roman" w:hAnsi="Times New Roman" w:cs="Times New Roman"/>
        </w:rPr>
        <w:t>The word cloud you have provided is a visualization of the most common words in positive tweets. The larger the word, the more common it is. The most common words in positive tweets are "love", "great", "good", "happy", and "awesome". These words are all associated with positive emotions, which suggests that people are most likely to tweet about positive experiences.</w:t>
      </w:r>
    </w:p>
    <w:p w14:paraId="3BCC2C56" w14:textId="5F0D0ECA" w:rsidR="00A20120" w:rsidRPr="00A20120" w:rsidRDefault="00A20120" w:rsidP="00A20120">
      <w:pPr>
        <w:spacing w:after="0"/>
        <w:jc w:val="both"/>
        <w:rPr>
          <w:rFonts w:ascii="Times New Roman" w:hAnsi="Times New Roman" w:cs="Times New Roman"/>
        </w:rPr>
      </w:pPr>
      <w:r w:rsidRPr="00A20120">
        <w:rPr>
          <w:rFonts w:ascii="Times New Roman" w:hAnsi="Times New Roman" w:cs="Times New Roman"/>
        </w:rPr>
        <w:t>Here is a more detailed explanation of the insights and justification for the word cloud:</w:t>
      </w:r>
    </w:p>
    <w:p w14:paraId="22CDAAFF" w14:textId="22C54C43" w:rsidR="00A20120" w:rsidRPr="00A20120" w:rsidRDefault="00A20120" w:rsidP="00A20120">
      <w:pPr>
        <w:numPr>
          <w:ilvl w:val="0"/>
          <w:numId w:val="1"/>
        </w:numPr>
        <w:spacing w:after="0"/>
        <w:jc w:val="both"/>
        <w:rPr>
          <w:rFonts w:ascii="Times New Roman" w:hAnsi="Times New Roman" w:cs="Times New Roman"/>
        </w:rPr>
      </w:pPr>
      <w:r w:rsidRPr="00A20120">
        <w:rPr>
          <w:rFonts w:ascii="Times New Roman" w:hAnsi="Times New Roman" w:cs="Times New Roman"/>
        </w:rPr>
        <w:t>Insight: The most common words in positive tweets are associated with positive emotions. This suggests that people are most likely to tweet about positive experiences.</w:t>
      </w:r>
    </w:p>
    <w:p w14:paraId="4725C49D" w14:textId="581CEA0F" w:rsidR="00A20120" w:rsidRPr="00A20120" w:rsidRDefault="00A20120" w:rsidP="00A20120">
      <w:pPr>
        <w:numPr>
          <w:ilvl w:val="0"/>
          <w:numId w:val="1"/>
        </w:numPr>
        <w:spacing w:after="0"/>
        <w:jc w:val="both"/>
        <w:rPr>
          <w:rFonts w:ascii="Times New Roman" w:hAnsi="Times New Roman" w:cs="Times New Roman"/>
        </w:rPr>
      </w:pPr>
      <w:r w:rsidRPr="00A20120">
        <w:rPr>
          <w:rFonts w:ascii="Times New Roman" w:hAnsi="Times New Roman" w:cs="Times New Roman"/>
        </w:rPr>
        <w:t>Justification: The word cloud is based on a large dataset of positive tweets. The fact that the most common words are all associated with positive emotions suggests that this finding is representative of the overall population of positive tweets.</w:t>
      </w:r>
    </w:p>
    <w:p w14:paraId="0EF49BEC" w14:textId="1CF4168D" w:rsidR="00A20120" w:rsidRPr="00A20120" w:rsidRDefault="00A20120" w:rsidP="00A20120">
      <w:pPr>
        <w:spacing w:after="0"/>
        <w:jc w:val="both"/>
        <w:rPr>
          <w:rFonts w:ascii="Times New Roman" w:hAnsi="Times New Roman" w:cs="Times New Roman"/>
        </w:rPr>
      </w:pPr>
      <w:r w:rsidRPr="00A20120">
        <w:rPr>
          <w:rFonts w:ascii="Times New Roman" w:hAnsi="Times New Roman" w:cs="Times New Roman"/>
        </w:rPr>
        <w:t>Here are some additional insights that can be drawn from the word cloud:</w:t>
      </w:r>
    </w:p>
    <w:p w14:paraId="590E5AE4" w14:textId="6C2DFEF6" w:rsidR="00A20120" w:rsidRPr="00A20120" w:rsidRDefault="00A20120" w:rsidP="00A20120">
      <w:pPr>
        <w:numPr>
          <w:ilvl w:val="0"/>
          <w:numId w:val="2"/>
        </w:numPr>
        <w:spacing w:after="0"/>
        <w:jc w:val="both"/>
        <w:rPr>
          <w:rFonts w:ascii="Times New Roman" w:hAnsi="Times New Roman" w:cs="Times New Roman"/>
        </w:rPr>
      </w:pPr>
      <w:r w:rsidRPr="00A20120">
        <w:rPr>
          <w:rFonts w:ascii="Times New Roman" w:hAnsi="Times New Roman" w:cs="Times New Roman"/>
        </w:rPr>
        <w:t>The word "friend" is also very common in positive tweets. This suggests that people are likely to tweet about their positive experiences with their friends.</w:t>
      </w:r>
    </w:p>
    <w:p w14:paraId="16C1B279" w14:textId="769C041F" w:rsidR="00A20120" w:rsidRPr="00A20120" w:rsidRDefault="00A20120" w:rsidP="00A20120">
      <w:pPr>
        <w:numPr>
          <w:ilvl w:val="0"/>
          <w:numId w:val="2"/>
        </w:numPr>
        <w:spacing w:after="0"/>
        <w:jc w:val="both"/>
        <w:rPr>
          <w:rFonts w:ascii="Times New Roman" w:hAnsi="Times New Roman" w:cs="Times New Roman"/>
        </w:rPr>
      </w:pPr>
      <w:r w:rsidRPr="00A20120">
        <w:rPr>
          <w:rFonts w:ascii="Times New Roman" w:hAnsi="Times New Roman" w:cs="Times New Roman"/>
        </w:rPr>
        <w:t>The words "work" and "weekend" are also present in the word cloud. This suggests that people are likely to tweet about their positive experiences at work and on the weekend.</w:t>
      </w:r>
    </w:p>
    <w:p w14:paraId="1FE8970A" w14:textId="7F47010A" w:rsidR="00A20120" w:rsidRPr="00A20120" w:rsidRDefault="00A20120" w:rsidP="00A20120">
      <w:pPr>
        <w:numPr>
          <w:ilvl w:val="0"/>
          <w:numId w:val="2"/>
        </w:numPr>
        <w:spacing w:after="0"/>
        <w:jc w:val="both"/>
        <w:rPr>
          <w:rFonts w:ascii="Times New Roman" w:hAnsi="Times New Roman" w:cs="Times New Roman"/>
        </w:rPr>
      </w:pPr>
      <w:r w:rsidRPr="00A20120">
        <w:rPr>
          <w:rFonts w:ascii="Times New Roman" w:hAnsi="Times New Roman" w:cs="Times New Roman"/>
        </w:rPr>
        <w:lastRenderedPageBreak/>
        <w:t>The words "hope" and "twitter" are also present in the word cloud. This suggests that people are likely to use Twitter to express their positive thoughts and feelings about the future.</w:t>
      </w:r>
    </w:p>
    <w:p w14:paraId="253B40AA" w14:textId="6A938458" w:rsidR="00EE4DD6" w:rsidRDefault="00EE4DD6">
      <w:pPr>
        <w:spacing w:after="0"/>
        <w:jc w:val="both"/>
        <w:rPr>
          <w:rFonts w:ascii="Times New Roman" w:hAnsi="Times New Roman" w:cs="Times New Roman"/>
        </w:rPr>
      </w:pPr>
    </w:p>
    <w:p w14:paraId="5C168E3A" w14:textId="4B3BCB34" w:rsidR="00BA172F" w:rsidRPr="00BA172F" w:rsidRDefault="004A5222" w:rsidP="00BA172F">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634E71A6" wp14:editId="306CB09A">
            <wp:simplePos x="0" y="0"/>
            <wp:positionH relativeFrom="margin">
              <wp:align>right</wp:align>
            </wp:positionH>
            <wp:positionV relativeFrom="paragraph">
              <wp:posOffset>219710</wp:posOffset>
            </wp:positionV>
            <wp:extent cx="2559685" cy="1590675"/>
            <wp:effectExtent l="0" t="0" r="0" b="9525"/>
            <wp:wrapThrough wrapText="bothSides">
              <wp:wrapPolygon edited="0">
                <wp:start x="0" y="0"/>
                <wp:lineTo x="0" y="21471"/>
                <wp:lineTo x="21380" y="21471"/>
                <wp:lineTo x="21380" y="0"/>
                <wp:lineTo x="0" y="0"/>
              </wp:wrapPolygon>
            </wp:wrapThrough>
            <wp:docPr id="1315675776" name="Picture 5" descr="A black background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5776" name="Picture 5" descr="A black background with word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9685" cy="1590675"/>
                    </a:xfrm>
                    <a:prstGeom prst="rect">
                      <a:avLst/>
                    </a:prstGeom>
                  </pic:spPr>
                </pic:pic>
              </a:graphicData>
            </a:graphic>
            <wp14:sizeRelH relativeFrom="margin">
              <wp14:pctWidth>0</wp14:pctWidth>
            </wp14:sizeRelH>
            <wp14:sizeRelV relativeFrom="margin">
              <wp14:pctHeight>0</wp14:pctHeight>
            </wp14:sizeRelV>
          </wp:anchor>
        </w:drawing>
      </w:r>
      <w:r w:rsidR="00BA172F" w:rsidRPr="00BA172F">
        <w:rPr>
          <w:rFonts w:ascii="Times New Roman" w:hAnsi="Times New Roman" w:cs="Times New Roman"/>
        </w:rPr>
        <w:t>The larger the word, the more common it is. The most common words in negative tweets are "bad", "hate", "stupid", "terrible", and "ass". These words are all associated with negative emotions, which suggests that people are most likely to tweet about negative experiences.</w:t>
      </w:r>
    </w:p>
    <w:p w14:paraId="685B234E" w14:textId="43E53555" w:rsidR="00BA172F" w:rsidRPr="00BA172F" w:rsidRDefault="00BA172F" w:rsidP="00BA172F">
      <w:pPr>
        <w:spacing w:after="0"/>
        <w:jc w:val="both"/>
        <w:rPr>
          <w:rFonts w:ascii="Times New Roman" w:hAnsi="Times New Roman" w:cs="Times New Roman"/>
        </w:rPr>
      </w:pPr>
      <w:r w:rsidRPr="00BA172F">
        <w:rPr>
          <w:rFonts w:ascii="Times New Roman" w:hAnsi="Times New Roman" w:cs="Times New Roman"/>
        </w:rPr>
        <w:t>Here is a more detailed explanation of the insights and justification for the word cloud:</w:t>
      </w:r>
    </w:p>
    <w:p w14:paraId="0B66582E" w14:textId="77777777" w:rsidR="00BA172F" w:rsidRPr="00BA172F" w:rsidRDefault="00BA172F" w:rsidP="00BA172F">
      <w:pPr>
        <w:numPr>
          <w:ilvl w:val="0"/>
          <w:numId w:val="3"/>
        </w:numPr>
        <w:spacing w:after="0"/>
        <w:jc w:val="both"/>
        <w:rPr>
          <w:rFonts w:ascii="Times New Roman" w:hAnsi="Times New Roman" w:cs="Times New Roman"/>
        </w:rPr>
      </w:pPr>
      <w:r w:rsidRPr="00BA172F">
        <w:rPr>
          <w:rFonts w:ascii="Times New Roman" w:hAnsi="Times New Roman" w:cs="Times New Roman"/>
        </w:rPr>
        <w:t>Insight: The most common words in negative tweets are associated with negative emotions. This suggests that people are most likely to tweet about negative experiences.</w:t>
      </w:r>
    </w:p>
    <w:p w14:paraId="7051A550" w14:textId="77777777" w:rsidR="00BA172F" w:rsidRPr="00BA172F" w:rsidRDefault="00BA172F" w:rsidP="00BA172F">
      <w:pPr>
        <w:numPr>
          <w:ilvl w:val="0"/>
          <w:numId w:val="3"/>
        </w:numPr>
        <w:spacing w:after="0"/>
        <w:jc w:val="both"/>
        <w:rPr>
          <w:rFonts w:ascii="Times New Roman" w:hAnsi="Times New Roman" w:cs="Times New Roman"/>
        </w:rPr>
      </w:pPr>
      <w:r w:rsidRPr="00BA172F">
        <w:rPr>
          <w:rFonts w:ascii="Times New Roman" w:hAnsi="Times New Roman" w:cs="Times New Roman"/>
        </w:rPr>
        <w:t>Justification: The word cloud is based on a large dataset of negative tweets. The fact that the most common words are all associated with negative emotions suggests that this finding is representative of the overall population of negative tweets.</w:t>
      </w:r>
    </w:p>
    <w:p w14:paraId="073FEEA5" w14:textId="77777777" w:rsidR="00BA172F" w:rsidRPr="00BA172F" w:rsidRDefault="00BA172F" w:rsidP="00BA172F">
      <w:pPr>
        <w:spacing w:after="0"/>
        <w:jc w:val="both"/>
        <w:rPr>
          <w:rFonts w:ascii="Times New Roman" w:hAnsi="Times New Roman" w:cs="Times New Roman"/>
        </w:rPr>
      </w:pPr>
      <w:r w:rsidRPr="00BA172F">
        <w:rPr>
          <w:rFonts w:ascii="Times New Roman" w:hAnsi="Times New Roman" w:cs="Times New Roman"/>
        </w:rPr>
        <w:t>Here are some additional insights that can be drawn from the word cloud:</w:t>
      </w:r>
    </w:p>
    <w:p w14:paraId="3AB2D7BB" w14:textId="77777777" w:rsidR="00BA172F" w:rsidRPr="00BA172F" w:rsidRDefault="00BA172F" w:rsidP="00BA172F">
      <w:pPr>
        <w:numPr>
          <w:ilvl w:val="0"/>
          <w:numId w:val="4"/>
        </w:numPr>
        <w:spacing w:after="0"/>
        <w:jc w:val="both"/>
        <w:rPr>
          <w:rFonts w:ascii="Times New Roman" w:hAnsi="Times New Roman" w:cs="Times New Roman"/>
        </w:rPr>
      </w:pPr>
      <w:r w:rsidRPr="00BA172F">
        <w:rPr>
          <w:rFonts w:ascii="Times New Roman" w:hAnsi="Times New Roman" w:cs="Times New Roman"/>
        </w:rPr>
        <w:t>The word "people" is also very common in negative tweets. This suggests that people are likely to tweet about their negative experiences with other people.</w:t>
      </w:r>
    </w:p>
    <w:p w14:paraId="7A0AE5B7" w14:textId="77777777" w:rsidR="00BA172F" w:rsidRPr="00BA172F" w:rsidRDefault="00BA172F" w:rsidP="00BA172F">
      <w:pPr>
        <w:numPr>
          <w:ilvl w:val="0"/>
          <w:numId w:val="4"/>
        </w:numPr>
        <w:spacing w:after="0"/>
        <w:jc w:val="both"/>
        <w:rPr>
          <w:rFonts w:ascii="Times New Roman" w:hAnsi="Times New Roman" w:cs="Times New Roman"/>
        </w:rPr>
      </w:pPr>
      <w:r w:rsidRPr="00BA172F">
        <w:rPr>
          <w:rFonts w:ascii="Times New Roman" w:hAnsi="Times New Roman" w:cs="Times New Roman"/>
        </w:rPr>
        <w:t>The words "work" and "school" are also present in the word cloud. This suggests that people are likely to tweet about their negative experiences at work and at school.</w:t>
      </w:r>
    </w:p>
    <w:p w14:paraId="0F1B93F2" w14:textId="77777777" w:rsidR="00BA172F" w:rsidRPr="00BA172F" w:rsidRDefault="00BA172F" w:rsidP="00BA172F">
      <w:pPr>
        <w:numPr>
          <w:ilvl w:val="0"/>
          <w:numId w:val="4"/>
        </w:numPr>
        <w:spacing w:after="0"/>
        <w:jc w:val="both"/>
        <w:rPr>
          <w:rFonts w:ascii="Times New Roman" w:hAnsi="Times New Roman" w:cs="Times New Roman"/>
        </w:rPr>
      </w:pPr>
      <w:r w:rsidRPr="00BA172F">
        <w:rPr>
          <w:rFonts w:ascii="Times New Roman" w:hAnsi="Times New Roman" w:cs="Times New Roman"/>
        </w:rPr>
        <w:t>The words "politics" and "government" are also present in the word cloud. This suggests that people are likely to tweet about their negative experiences with politics and government.</w:t>
      </w:r>
    </w:p>
    <w:p w14:paraId="30076522" w14:textId="77777777" w:rsidR="00BA172F" w:rsidRPr="00BA172F" w:rsidRDefault="00BA172F" w:rsidP="00BA172F">
      <w:pPr>
        <w:spacing w:after="0"/>
        <w:jc w:val="both"/>
        <w:rPr>
          <w:rFonts w:ascii="Times New Roman" w:hAnsi="Times New Roman" w:cs="Times New Roman"/>
        </w:rPr>
      </w:pPr>
      <w:r w:rsidRPr="00BA172F">
        <w:rPr>
          <w:rFonts w:ascii="Times New Roman" w:hAnsi="Times New Roman" w:cs="Times New Roman"/>
        </w:rPr>
        <w:t>Overall, the word cloud provides a valuable visualization of the most common words in negative tweets. This information can be used to better understand the types of experiences that people are most likely to tweet about, as well as the emotions that they are most likely to express on Twitter.</w:t>
      </w:r>
    </w:p>
    <w:p w14:paraId="26BFA85D" w14:textId="77777777" w:rsidR="00BA172F" w:rsidRPr="00BA172F" w:rsidRDefault="00BA172F" w:rsidP="00BA172F">
      <w:pPr>
        <w:spacing w:after="0"/>
        <w:jc w:val="both"/>
        <w:rPr>
          <w:rFonts w:ascii="Times New Roman" w:hAnsi="Times New Roman" w:cs="Times New Roman"/>
        </w:rPr>
      </w:pPr>
      <w:r w:rsidRPr="00BA172F">
        <w:rPr>
          <w:rFonts w:ascii="Times New Roman" w:hAnsi="Times New Roman" w:cs="Times New Roman"/>
        </w:rPr>
        <w:t>Safety guidelines:</w:t>
      </w:r>
    </w:p>
    <w:p w14:paraId="21AAB78D" w14:textId="77777777" w:rsidR="00BA172F" w:rsidRPr="00BA172F" w:rsidRDefault="00BA172F" w:rsidP="00BA172F">
      <w:pPr>
        <w:spacing w:after="0"/>
        <w:jc w:val="both"/>
        <w:rPr>
          <w:rFonts w:ascii="Times New Roman" w:hAnsi="Times New Roman" w:cs="Times New Roman"/>
        </w:rPr>
      </w:pPr>
      <w:r w:rsidRPr="00BA172F">
        <w:rPr>
          <w:rFonts w:ascii="Times New Roman" w:hAnsi="Times New Roman" w:cs="Times New Roman"/>
        </w:rPr>
        <w:t>The word cloud does not contain any harmful, unethical, racist, sexist, toxic, dangerous, or illegal content. It is not insensitive, sexist, racist, or socially inappropriate. It is not controversial or objectionable based on common sense ethical and moral standards. It does not promote violence, hatred, or discrimination. It is not sexually suggestive in nature. It does not seek private information about individuals.</w:t>
      </w:r>
    </w:p>
    <w:p w14:paraId="2D5065CE" w14:textId="77777777" w:rsidR="00BA172F" w:rsidRPr="00BA172F" w:rsidRDefault="00BA172F" w:rsidP="00BA172F">
      <w:pPr>
        <w:spacing w:after="0"/>
        <w:jc w:val="both"/>
        <w:rPr>
          <w:rFonts w:ascii="Times New Roman" w:hAnsi="Times New Roman" w:cs="Times New Roman"/>
        </w:rPr>
      </w:pPr>
      <w:r w:rsidRPr="00BA172F">
        <w:rPr>
          <w:rFonts w:ascii="Times New Roman" w:hAnsi="Times New Roman" w:cs="Times New Roman"/>
        </w:rPr>
        <w:t>Creativity:</w:t>
      </w:r>
    </w:p>
    <w:p w14:paraId="005E518D" w14:textId="77777777" w:rsidR="00BA172F" w:rsidRPr="00BA172F" w:rsidRDefault="00BA172F" w:rsidP="00BA172F">
      <w:pPr>
        <w:spacing w:after="0"/>
        <w:jc w:val="both"/>
        <w:rPr>
          <w:rFonts w:ascii="Times New Roman" w:hAnsi="Times New Roman" w:cs="Times New Roman"/>
        </w:rPr>
      </w:pPr>
      <w:r w:rsidRPr="00BA172F">
        <w:rPr>
          <w:rFonts w:ascii="Times New Roman" w:hAnsi="Times New Roman" w:cs="Times New Roman"/>
        </w:rPr>
        <w:t>One way to creatively interpret the word cloud is to see it as a reflection of the human condition. The fact that the most common words in negative tweets are associated with negative emotions suggests that we are all prone to experiencing negative emotions. However, the fact that we are also able to share our negative experiences with others suggests that we are also capable of resilience and hope.</w:t>
      </w:r>
    </w:p>
    <w:p w14:paraId="2E3F09C2" w14:textId="77777777" w:rsidR="00BA172F" w:rsidRDefault="00BA172F">
      <w:pPr>
        <w:spacing w:after="0"/>
        <w:jc w:val="both"/>
        <w:rPr>
          <w:rFonts w:ascii="Times New Roman" w:hAnsi="Times New Roman" w:cs="Times New Roman"/>
        </w:rPr>
      </w:pPr>
    </w:p>
    <w:p w14:paraId="611BD248" w14:textId="0E5BCA93" w:rsidR="00EE4DD6" w:rsidRDefault="00EE4DD6">
      <w:pPr>
        <w:spacing w:after="0"/>
        <w:jc w:val="both"/>
        <w:rPr>
          <w:rFonts w:ascii="Times New Roman" w:hAnsi="Times New Roman" w:cs="Times New Roman"/>
        </w:rPr>
      </w:pPr>
    </w:p>
    <w:p w14:paraId="26F7D6F2" w14:textId="5F333096" w:rsidR="00296D56" w:rsidRDefault="00296D56">
      <w:pPr>
        <w:spacing w:after="0"/>
        <w:jc w:val="both"/>
        <w:rPr>
          <w:rFonts w:ascii="Times New Roman" w:hAnsi="Times New Roman" w:cs="Times New Roman"/>
        </w:rPr>
      </w:pPr>
    </w:p>
    <w:p w14:paraId="0CFDD709" w14:textId="0BC0B3F8" w:rsidR="00296D56"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CHOICE OF MODELS</w:t>
      </w:r>
    </w:p>
    <w:p w14:paraId="012F34F0" w14:textId="532F6D3E" w:rsidR="00296D56" w:rsidRDefault="00296D56">
      <w:pPr>
        <w:spacing w:after="0"/>
        <w:jc w:val="both"/>
        <w:rPr>
          <w:rFonts w:ascii="Times New Roman" w:hAnsi="Times New Roman" w:cs="Times New Roman"/>
        </w:rPr>
      </w:pPr>
    </w:p>
    <w:p w14:paraId="0B0E854D" w14:textId="6C60925F" w:rsidR="00296D56" w:rsidRDefault="00000000">
      <w:pPr>
        <w:spacing w:after="0"/>
        <w:jc w:val="both"/>
        <w:rPr>
          <w:rFonts w:ascii="Times New Roman" w:hAnsi="Times New Roman" w:cs="Times New Roman"/>
        </w:rPr>
      </w:pPr>
      <w:r>
        <w:rPr>
          <w:rFonts w:ascii="Times New Roman" w:hAnsi="Times New Roman" w:cs="Times New Roman"/>
        </w:rPr>
        <w:t>In the realm of sentiment analysis and time-series forecasting, the choice of models plays a crucial role in extracting meaningful insights from data. This section explores the selection of models for sentiment analysis (Logistic Regression, Linear Regression, SVM) and time-series forecasting (ARIMA, Exponential Smoothing, LSTM), providing rationale for each choice.</w:t>
      </w:r>
    </w:p>
    <w:p w14:paraId="471C9199" w14:textId="76A2B879" w:rsidR="00296D56" w:rsidRDefault="00863C3D">
      <w:pPr>
        <w:spacing w:after="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569F1DD2" wp14:editId="63DBD452">
            <wp:simplePos x="0" y="0"/>
            <wp:positionH relativeFrom="margin">
              <wp:align>right</wp:align>
            </wp:positionH>
            <wp:positionV relativeFrom="paragraph">
              <wp:posOffset>92710</wp:posOffset>
            </wp:positionV>
            <wp:extent cx="1895475" cy="1189990"/>
            <wp:effectExtent l="0" t="0" r="9525" b="0"/>
            <wp:wrapThrough wrapText="bothSides">
              <wp:wrapPolygon edited="0">
                <wp:start x="0" y="0"/>
                <wp:lineTo x="0" y="21093"/>
                <wp:lineTo x="21491" y="21093"/>
                <wp:lineTo x="21491" y="0"/>
                <wp:lineTo x="0" y="0"/>
              </wp:wrapPolygon>
            </wp:wrapThrough>
            <wp:docPr id="1637504603" name="Picture 4" descr="A bar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04603" name="Picture 4" descr="A bar graph with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475" cy="1189990"/>
                    </a:xfrm>
                    <a:prstGeom prst="rect">
                      <a:avLst/>
                    </a:prstGeom>
                  </pic:spPr>
                </pic:pic>
              </a:graphicData>
            </a:graphic>
            <wp14:sizeRelH relativeFrom="margin">
              <wp14:pctWidth>0</wp14:pctWidth>
            </wp14:sizeRelH>
          </wp:anchor>
        </w:drawing>
      </w:r>
    </w:p>
    <w:p w14:paraId="2E0A6985" w14:textId="141A3E07" w:rsidR="00296D56" w:rsidRDefault="00000000">
      <w:pPr>
        <w:spacing w:after="0"/>
        <w:jc w:val="both"/>
        <w:rPr>
          <w:rFonts w:ascii="Times New Roman" w:hAnsi="Times New Roman" w:cs="Times New Roman"/>
        </w:rPr>
      </w:pPr>
      <w:r>
        <w:rPr>
          <w:rFonts w:ascii="Times New Roman" w:hAnsi="Times New Roman" w:cs="Times New Roman"/>
        </w:rPr>
        <w:t>Sentiment Analysis Models: Logistic Regression, Linear Regression, SVM</w:t>
      </w:r>
    </w:p>
    <w:p w14:paraId="607EE7AF" w14:textId="21708014" w:rsidR="00296D56" w:rsidRDefault="00296D56">
      <w:pPr>
        <w:spacing w:after="0"/>
        <w:jc w:val="both"/>
        <w:rPr>
          <w:rFonts w:ascii="Times New Roman" w:hAnsi="Times New Roman" w:cs="Times New Roman"/>
        </w:rPr>
      </w:pPr>
    </w:p>
    <w:p w14:paraId="7F8B12A4" w14:textId="5836B003" w:rsidR="00296D56" w:rsidRDefault="00000000">
      <w:pPr>
        <w:spacing w:after="0"/>
        <w:jc w:val="both"/>
      </w:pPr>
      <w:r>
        <w:rPr>
          <w:rFonts w:ascii="Times New Roman" w:hAnsi="Times New Roman" w:cs="Times New Roman"/>
        </w:rPr>
        <w:t xml:space="preserve">1. </w:t>
      </w:r>
      <w:r>
        <w:rPr>
          <w:rFonts w:ascii="Times New Roman" w:hAnsi="Times New Roman" w:cs="Times New Roman"/>
          <w:b/>
          <w:bCs/>
        </w:rPr>
        <w:t>Logistic Regression</w:t>
      </w:r>
      <w:r>
        <w:rPr>
          <w:rFonts w:ascii="Times New Roman" w:hAnsi="Times New Roman" w:cs="Times New Roman"/>
        </w:rPr>
        <w:t>:</w:t>
      </w:r>
    </w:p>
    <w:p w14:paraId="15571744" w14:textId="34B78968" w:rsidR="00296D56" w:rsidRDefault="00000000">
      <w:pPr>
        <w:spacing w:after="0"/>
        <w:jc w:val="both"/>
        <w:rPr>
          <w:rFonts w:ascii="Times New Roman" w:hAnsi="Times New Roman" w:cs="Times New Roman"/>
        </w:rPr>
      </w:pPr>
      <w:r>
        <w:rPr>
          <w:rFonts w:ascii="Times New Roman" w:hAnsi="Times New Roman" w:cs="Times New Roman"/>
        </w:rPr>
        <w:t xml:space="preserve">   - Explanation: Logistic Regression is a widely used classification algorithm. In sentiment analysis, it can be employed to predict the binary outcome of sentiment (positive/negative).</w:t>
      </w:r>
    </w:p>
    <w:p w14:paraId="49243E94" w14:textId="680280F1" w:rsidR="00296D56" w:rsidRDefault="00DE7A43">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CE03650" wp14:editId="127EBBA7">
            <wp:simplePos x="0" y="0"/>
            <wp:positionH relativeFrom="margin">
              <wp:posOffset>3686175</wp:posOffset>
            </wp:positionH>
            <wp:positionV relativeFrom="margin">
              <wp:posOffset>1390650</wp:posOffset>
            </wp:positionV>
            <wp:extent cx="1943100" cy="1114425"/>
            <wp:effectExtent l="0" t="0" r="0" b="9525"/>
            <wp:wrapThrough wrapText="bothSides">
              <wp:wrapPolygon edited="0">
                <wp:start x="0" y="0"/>
                <wp:lineTo x="0" y="21415"/>
                <wp:lineTo x="21388" y="21415"/>
                <wp:lineTo x="21388" y="0"/>
                <wp:lineTo x="0" y="0"/>
              </wp:wrapPolygon>
            </wp:wrapThrough>
            <wp:docPr id="1000879690" name="Picture 3" descr="A barcode with blue line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9690" name="Picture 3" descr="A barcode with blue lines and green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1114425"/>
                    </a:xfrm>
                    <a:prstGeom prst="rect">
                      <a:avLst/>
                    </a:prstGeom>
                  </pic:spPr>
                </pic:pic>
              </a:graphicData>
            </a:graphic>
            <wp14:sizeRelH relativeFrom="margin">
              <wp14:pctWidth>0</wp14:pctWidth>
            </wp14:sizeRelH>
          </wp:anchor>
        </w:drawing>
      </w:r>
      <w:r w:rsidR="00000000">
        <w:rPr>
          <w:rFonts w:ascii="Times New Roman" w:hAnsi="Times New Roman" w:cs="Times New Roman"/>
        </w:rPr>
        <w:t xml:space="preserve">   - Rationale: Logistic Regression is computationally efficient, interpretable, and performs well in scenarios where the relationship between the features and sentiment is approximately linear.</w:t>
      </w:r>
    </w:p>
    <w:p w14:paraId="0E819A6C" w14:textId="46EC8630" w:rsidR="00296D56" w:rsidRDefault="00296D56">
      <w:pPr>
        <w:spacing w:after="0"/>
        <w:jc w:val="both"/>
        <w:rPr>
          <w:rFonts w:ascii="Times New Roman" w:hAnsi="Times New Roman" w:cs="Times New Roman"/>
        </w:rPr>
      </w:pPr>
    </w:p>
    <w:p w14:paraId="1D0DCEDE" w14:textId="2AF76FDF" w:rsidR="00296D56" w:rsidRDefault="00000000">
      <w:pPr>
        <w:spacing w:after="0"/>
        <w:jc w:val="both"/>
      </w:pPr>
      <w:r>
        <w:rPr>
          <w:rFonts w:ascii="Times New Roman" w:hAnsi="Times New Roman" w:cs="Times New Roman"/>
        </w:rPr>
        <w:t xml:space="preserve">2. </w:t>
      </w:r>
      <w:r>
        <w:rPr>
          <w:rFonts w:ascii="Times New Roman" w:hAnsi="Times New Roman" w:cs="Times New Roman"/>
          <w:b/>
          <w:bCs/>
        </w:rPr>
        <w:t>Linear Regression</w:t>
      </w:r>
      <w:r>
        <w:rPr>
          <w:rFonts w:ascii="Times New Roman" w:hAnsi="Times New Roman" w:cs="Times New Roman"/>
        </w:rPr>
        <w:t>:</w:t>
      </w:r>
    </w:p>
    <w:p w14:paraId="35C5E5E1" w14:textId="56BFE342" w:rsidR="00296D56" w:rsidRDefault="00DE7A43">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215E26" wp14:editId="4CA7B10B">
            <wp:simplePos x="0" y="0"/>
            <wp:positionH relativeFrom="margin">
              <wp:align>right</wp:align>
            </wp:positionH>
            <wp:positionV relativeFrom="margin">
              <wp:posOffset>2562225</wp:posOffset>
            </wp:positionV>
            <wp:extent cx="1958340" cy="1038225"/>
            <wp:effectExtent l="0" t="0" r="3810" b="9525"/>
            <wp:wrapSquare wrapText="bothSides"/>
            <wp:docPr id="1004868767" name="Picture 2" descr="A barcode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8767" name="Picture 2" descr="A barcode with green and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340" cy="103822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rPr>
        <w:t xml:space="preserve">   - Explanation: Linear Regression predicts a continuous outcome. In sentiment analysis, it can be adapted for sentiment score prediction.</w:t>
      </w:r>
    </w:p>
    <w:p w14:paraId="0410AA4E" w14:textId="39F713D0" w:rsidR="00296D56" w:rsidRDefault="00000000">
      <w:pPr>
        <w:spacing w:after="0"/>
        <w:jc w:val="both"/>
        <w:rPr>
          <w:rFonts w:ascii="Times New Roman" w:hAnsi="Times New Roman" w:cs="Times New Roman"/>
        </w:rPr>
      </w:pPr>
      <w:r>
        <w:rPr>
          <w:rFonts w:ascii="Times New Roman" w:hAnsi="Times New Roman" w:cs="Times New Roman"/>
        </w:rPr>
        <w:t xml:space="preserve">   - Rationale: While linear regression is primarily designed for regression tasks, it can provide a numerical sentiment score, offering a different perspective on sentiment intensity.</w:t>
      </w:r>
    </w:p>
    <w:p w14:paraId="0E622358" w14:textId="35B5C5A2" w:rsidR="00296D56" w:rsidRDefault="00296D56">
      <w:pPr>
        <w:spacing w:after="0"/>
        <w:jc w:val="both"/>
        <w:rPr>
          <w:rFonts w:ascii="Times New Roman" w:hAnsi="Times New Roman" w:cs="Times New Roman"/>
        </w:rPr>
      </w:pPr>
    </w:p>
    <w:p w14:paraId="65F29280" w14:textId="3044E3A1" w:rsidR="00296D56" w:rsidRDefault="00000000">
      <w:pPr>
        <w:spacing w:after="0"/>
        <w:jc w:val="both"/>
      </w:pPr>
      <w:r>
        <w:rPr>
          <w:rFonts w:ascii="Times New Roman" w:hAnsi="Times New Roman" w:cs="Times New Roman"/>
        </w:rPr>
        <w:t xml:space="preserve">3. </w:t>
      </w:r>
      <w:r>
        <w:rPr>
          <w:rFonts w:ascii="Times New Roman" w:hAnsi="Times New Roman" w:cs="Times New Roman"/>
          <w:b/>
          <w:bCs/>
        </w:rPr>
        <w:t>Support Vector Machine (SVM)</w:t>
      </w:r>
      <w:r>
        <w:rPr>
          <w:rFonts w:ascii="Times New Roman" w:hAnsi="Times New Roman" w:cs="Times New Roman"/>
        </w:rPr>
        <w:t>:</w:t>
      </w:r>
      <w:r w:rsidR="00863C3D" w:rsidRPr="00863C3D">
        <w:rPr>
          <w:rFonts w:ascii="Times New Roman" w:hAnsi="Times New Roman" w:cs="Times New Roman"/>
          <w:noProof/>
        </w:rPr>
        <w:t xml:space="preserve"> </w:t>
      </w:r>
    </w:p>
    <w:p w14:paraId="25EB26CC" w14:textId="585313D7" w:rsidR="00296D56" w:rsidRDefault="00000000">
      <w:pPr>
        <w:spacing w:after="0"/>
        <w:jc w:val="both"/>
        <w:rPr>
          <w:rFonts w:ascii="Times New Roman" w:hAnsi="Times New Roman" w:cs="Times New Roman"/>
        </w:rPr>
      </w:pPr>
      <w:r>
        <w:rPr>
          <w:rFonts w:ascii="Times New Roman" w:hAnsi="Times New Roman" w:cs="Times New Roman"/>
        </w:rPr>
        <w:t xml:space="preserve">   - Explanation: SVM is a powerful classification algorithm capable of handling linear and non-linear relationships between features and sentiment.</w:t>
      </w:r>
    </w:p>
    <w:p w14:paraId="493C21F9" w14:textId="20F4E6F5" w:rsidR="00296D56" w:rsidRDefault="00000000">
      <w:pPr>
        <w:spacing w:after="0"/>
        <w:jc w:val="both"/>
        <w:rPr>
          <w:rFonts w:ascii="Times New Roman" w:hAnsi="Times New Roman" w:cs="Times New Roman"/>
        </w:rPr>
      </w:pPr>
      <w:r>
        <w:rPr>
          <w:rFonts w:ascii="Times New Roman" w:hAnsi="Times New Roman" w:cs="Times New Roman"/>
        </w:rPr>
        <w:t xml:space="preserve">   - Rationale: SVM's ability to capture complex decision boundaries makes it suitable for sentiment analysis tasks where sentiments may not follow a linear pattern.</w:t>
      </w:r>
    </w:p>
    <w:p w14:paraId="22F01A56" w14:textId="77777777" w:rsidR="00296D56" w:rsidRDefault="00296D56">
      <w:pPr>
        <w:spacing w:after="0"/>
        <w:jc w:val="both"/>
        <w:rPr>
          <w:rFonts w:ascii="Times New Roman" w:hAnsi="Times New Roman" w:cs="Times New Roman"/>
        </w:rPr>
      </w:pPr>
    </w:p>
    <w:p w14:paraId="702F16A7" w14:textId="1F40B970" w:rsidR="00296D56" w:rsidRDefault="00000000">
      <w:pPr>
        <w:spacing w:after="0"/>
        <w:jc w:val="both"/>
        <w:rPr>
          <w:rFonts w:ascii="Times New Roman" w:hAnsi="Times New Roman" w:cs="Times New Roman"/>
          <w:b/>
          <w:bCs/>
        </w:rPr>
      </w:pPr>
      <w:r>
        <w:rPr>
          <w:rFonts w:ascii="Times New Roman" w:hAnsi="Times New Roman" w:cs="Times New Roman"/>
          <w:b/>
          <w:bCs/>
        </w:rPr>
        <w:t>Time-Series Forecasting Models: ARIMA, Exponential Smoothing, LSTM</w:t>
      </w:r>
    </w:p>
    <w:p w14:paraId="5984F476" w14:textId="77777777" w:rsidR="00296D56" w:rsidRDefault="00296D56">
      <w:pPr>
        <w:spacing w:after="0"/>
        <w:jc w:val="both"/>
        <w:rPr>
          <w:rFonts w:ascii="Times New Roman" w:hAnsi="Times New Roman" w:cs="Times New Roman"/>
        </w:rPr>
      </w:pPr>
    </w:p>
    <w:p w14:paraId="5CA32D01" w14:textId="671328BD" w:rsidR="00296D56" w:rsidRDefault="00000000">
      <w:pPr>
        <w:spacing w:after="0"/>
        <w:jc w:val="both"/>
      </w:pPr>
      <w:r>
        <w:rPr>
          <w:rFonts w:ascii="Times New Roman" w:hAnsi="Times New Roman" w:cs="Times New Roman"/>
        </w:rPr>
        <w:t xml:space="preserve">1. </w:t>
      </w:r>
      <w:r>
        <w:rPr>
          <w:rFonts w:ascii="Times New Roman" w:hAnsi="Times New Roman" w:cs="Times New Roman"/>
          <w:b/>
          <w:bCs/>
        </w:rPr>
        <w:t>AutoRegressive Integrated Moving Average (ARIMA)</w:t>
      </w:r>
      <w:r>
        <w:rPr>
          <w:rFonts w:ascii="Times New Roman" w:hAnsi="Times New Roman" w:cs="Times New Roman"/>
        </w:rPr>
        <w:t>:</w:t>
      </w:r>
    </w:p>
    <w:p w14:paraId="7B026CE8" w14:textId="764E2AFC" w:rsidR="00296D56" w:rsidRDefault="00000000">
      <w:pPr>
        <w:spacing w:after="0"/>
        <w:jc w:val="both"/>
        <w:rPr>
          <w:rFonts w:ascii="Times New Roman" w:hAnsi="Times New Roman" w:cs="Times New Roman"/>
        </w:rPr>
      </w:pPr>
      <w:r>
        <w:rPr>
          <w:rFonts w:ascii="Times New Roman" w:hAnsi="Times New Roman" w:cs="Times New Roman"/>
        </w:rPr>
        <w:t xml:space="preserve">   - Explanation: ARIMA is a popular time-series forecasting model that combines autoregressive and moving average components. It is effective for capturing trend and seasonality in data.</w:t>
      </w:r>
    </w:p>
    <w:p w14:paraId="2718EF8D" w14:textId="002AD620" w:rsidR="00296D56" w:rsidRDefault="00000000">
      <w:pPr>
        <w:spacing w:after="0"/>
        <w:jc w:val="both"/>
        <w:rPr>
          <w:rFonts w:ascii="Times New Roman" w:hAnsi="Times New Roman" w:cs="Times New Roman"/>
        </w:rPr>
      </w:pPr>
      <w:r>
        <w:rPr>
          <w:rFonts w:ascii="Times New Roman" w:hAnsi="Times New Roman" w:cs="Times New Roman"/>
        </w:rPr>
        <w:t xml:space="preserve">   - Rationale: ARIMA is well-suited for short time series data due to its simplicity and ability to capture linear trends. It requires minimal hyperparameter tuning, making it a robust choice for quick analysis.</w:t>
      </w:r>
    </w:p>
    <w:p w14:paraId="02AAC406" w14:textId="01304089" w:rsidR="00296D56" w:rsidRDefault="00296D56">
      <w:pPr>
        <w:spacing w:after="0"/>
        <w:jc w:val="both"/>
        <w:rPr>
          <w:rFonts w:ascii="Times New Roman" w:hAnsi="Times New Roman" w:cs="Times New Roman"/>
        </w:rPr>
      </w:pPr>
    </w:p>
    <w:p w14:paraId="6C2EDED0" w14:textId="77777777" w:rsidR="00296D56" w:rsidRDefault="00000000">
      <w:pPr>
        <w:spacing w:after="0"/>
        <w:jc w:val="both"/>
      </w:pPr>
      <w:r>
        <w:rPr>
          <w:rFonts w:ascii="Times New Roman" w:hAnsi="Times New Roman" w:cs="Times New Roman"/>
        </w:rPr>
        <w:t xml:space="preserve">2. </w:t>
      </w:r>
      <w:r>
        <w:rPr>
          <w:rFonts w:ascii="Times New Roman" w:hAnsi="Times New Roman" w:cs="Times New Roman"/>
          <w:b/>
          <w:bCs/>
        </w:rPr>
        <w:t>Exponential Smoothing</w:t>
      </w:r>
      <w:r>
        <w:rPr>
          <w:rFonts w:ascii="Times New Roman" w:hAnsi="Times New Roman" w:cs="Times New Roman"/>
        </w:rPr>
        <w:t>:</w:t>
      </w:r>
    </w:p>
    <w:p w14:paraId="5D26BA17" w14:textId="7830AB78" w:rsidR="00296D56" w:rsidRDefault="00000000">
      <w:pPr>
        <w:spacing w:after="0"/>
        <w:jc w:val="both"/>
        <w:rPr>
          <w:rFonts w:ascii="Times New Roman" w:hAnsi="Times New Roman" w:cs="Times New Roman"/>
        </w:rPr>
      </w:pPr>
      <w:r>
        <w:rPr>
          <w:rFonts w:ascii="Times New Roman" w:hAnsi="Times New Roman" w:cs="Times New Roman"/>
        </w:rPr>
        <w:t xml:space="preserve">   - Explanation: Exponential Smoothing is a family of forecasting methods that assigns exponentially decreasing weights to past observations. It includes methods like Simple Exponential Smoothing (SES), Double Exponential Smoothing (Holt), and Triple Exponential Smoothing (Holt-Winters).</w:t>
      </w:r>
    </w:p>
    <w:p w14:paraId="31BDDDBF" w14:textId="41F51DCA" w:rsidR="00296D56" w:rsidRDefault="00000000">
      <w:pPr>
        <w:spacing w:after="0"/>
        <w:jc w:val="both"/>
        <w:rPr>
          <w:rFonts w:ascii="Times New Roman" w:hAnsi="Times New Roman" w:cs="Times New Roman"/>
        </w:rPr>
      </w:pPr>
      <w:r>
        <w:rPr>
          <w:rFonts w:ascii="Times New Roman" w:hAnsi="Times New Roman" w:cs="Times New Roman"/>
        </w:rPr>
        <w:t xml:space="preserve">   - Rationale: Exponential Smoothing is flexible and adept at capturing seasonality in short time series data. SES is particularly useful for univariate time series without a clear trend, making it suitable for sentiment trends.</w:t>
      </w:r>
    </w:p>
    <w:p w14:paraId="5BF0B69C" w14:textId="77777777" w:rsidR="00296D56" w:rsidRDefault="00296D56">
      <w:pPr>
        <w:spacing w:after="0"/>
        <w:jc w:val="both"/>
        <w:rPr>
          <w:rFonts w:ascii="Times New Roman" w:hAnsi="Times New Roman" w:cs="Times New Roman"/>
        </w:rPr>
      </w:pPr>
    </w:p>
    <w:p w14:paraId="3C9A70CA" w14:textId="03DC54AD" w:rsidR="00296D56" w:rsidRDefault="00000000">
      <w:pPr>
        <w:spacing w:after="0"/>
        <w:jc w:val="both"/>
      </w:pPr>
      <w:r>
        <w:rPr>
          <w:rFonts w:ascii="Times New Roman" w:hAnsi="Times New Roman" w:cs="Times New Roman"/>
        </w:rPr>
        <w:t xml:space="preserve">3. </w:t>
      </w:r>
      <w:r>
        <w:rPr>
          <w:rFonts w:ascii="Times New Roman" w:hAnsi="Times New Roman" w:cs="Times New Roman"/>
          <w:b/>
          <w:bCs/>
        </w:rPr>
        <w:t>Long Short-Term Memory (LSTM)</w:t>
      </w:r>
      <w:r>
        <w:rPr>
          <w:rFonts w:ascii="Times New Roman" w:hAnsi="Times New Roman" w:cs="Times New Roman"/>
        </w:rPr>
        <w:t>:</w:t>
      </w:r>
    </w:p>
    <w:p w14:paraId="0BE5C15D" w14:textId="060E57F6" w:rsidR="00296D56" w:rsidRDefault="00000000">
      <w:pPr>
        <w:spacing w:after="0"/>
        <w:jc w:val="both"/>
        <w:rPr>
          <w:rFonts w:ascii="Times New Roman" w:hAnsi="Times New Roman" w:cs="Times New Roman"/>
        </w:rPr>
      </w:pPr>
      <w:r>
        <w:rPr>
          <w:rFonts w:ascii="Times New Roman" w:hAnsi="Times New Roman" w:cs="Times New Roman"/>
        </w:rPr>
        <w:t xml:space="preserve">   - Explanation: LSTM is a type of recurrent neural network (RNN) designed for sequence </w:t>
      </w:r>
      <w:r w:rsidR="006D0E28">
        <w:rPr>
          <w:rFonts w:ascii="Times New Roman" w:hAnsi="Times New Roman" w:cs="Times New Roman"/>
        </w:rPr>
        <w:t>modelling</w:t>
      </w:r>
      <w:r>
        <w:rPr>
          <w:rFonts w:ascii="Times New Roman" w:hAnsi="Times New Roman" w:cs="Times New Roman"/>
        </w:rPr>
        <w:t xml:space="preserve"> and forecasting. It excels at capturing long-term dependencies in data.</w:t>
      </w:r>
    </w:p>
    <w:p w14:paraId="0837C74F" w14:textId="4B9F87AD" w:rsidR="00296D56" w:rsidRDefault="00000000">
      <w:pPr>
        <w:spacing w:after="0"/>
        <w:jc w:val="both"/>
        <w:rPr>
          <w:rFonts w:ascii="Times New Roman" w:hAnsi="Times New Roman" w:cs="Times New Roman"/>
        </w:rPr>
      </w:pPr>
      <w:r>
        <w:rPr>
          <w:rFonts w:ascii="Times New Roman" w:hAnsi="Times New Roman" w:cs="Times New Roman"/>
        </w:rPr>
        <w:t xml:space="preserve">   - Rationale: LSTM is chosen for its deep learning capabilities, making it suitable for complex patterns and non-linear relationships in sentiment time series. It can capture intricate dependencies that may be missed by traditional models.</w:t>
      </w:r>
    </w:p>
    <w:p w14:paraId="5EE5CFDA" w14:textId="408D0F17" w:rsidR="00296D56" w:rsidRDefault="00296D56">
      <w:pPr>
        <w:spacing w:after="0"/>
        <w:jc w:val="both"/>
        <w:rPr>
          <w:rFonts w:ascii="Times New Roman" w:hAnsi="Times New Roman" w:cs="Times New Roman"/>
        </w:rPr>
      </w:pPr>
    </w:p>
    <w:p w14:paraId="3163DA34" w14:textId="79242B02" w:rsidR="00296D56" w:rsidRDefault="00000000">
      <w:pPr>
        <w:spacing w:after="0"/>
        <w:jc w:val="both"/>
        <w:rPr>
          <w:rFonts w:ascii="Times New Roman" w:hAnsi="Times New Roman" w:cs="Times New Roman"/>
          <w:b/>
          <w:bCs/>
        </w:rPr>
      </w:pPr>
      <w:r>
        <w:rPr>
          <w:rFonts w:ascii="Times New Roman" w:hAnsi="Times New Roman" w:cs="Times New Roman"/>
          <w:b/>
          <w:bCs/>
        </w:rPr>
        <w:t>Advantages of ARIMA's Simplicity and LSTM's Deep Learning Capabilities:</w:t>
      </w:r>
    </w:p>
    <w:p w14:paraId="5EB6C7F8" w14:textId="59248E70" w:rsidR="00296D56" w:rsidRDefault="00296D56">
      <w:pPr>
        <w:spacing w:after="0"/>
        <w:jc w:val="both"/>
        <w:rPr>
          <w:rFonts w:ascii="Times New Roman" w:hAnsi="Times New Roman" w:cs="Times New Roman"/>
        </w:rPr>
      </w:pPr>
    </w:p>
    <w:p w14:paraId="25224F16" w14:textId="1B743816" w:rsidR="00296D56" w:rsidRDefault="00000000">
      <w:pPr>
        <w:spacing w:after="0"/>
        <w:jc w:val="both"/>
      </w:pPr>
      <w:r>
        <w:rPr>
          <w:rFonts w:ascii="Times New Roman" w:hAnsi="Times New Roman" w:cs="Times New Roman"/>
        </w:rPr>
        <w:lastRenderedPageBreak/>
        <w:t xml:space="preserve">- </w:t>
      </w:r>
      <w:r>
        <w:rPr>
          <w:rFonts w:ascii="Times New Roman" w:hAnsi="Times New Roman" w:cs="Times New Roman"/>
          <w:b/>
          <w:bCs/>
        </w:rPr>
        <w:t>ARIMA's Simplicity</w:t>
      </w:r>
      <w:r>
        <w:rPr>
          <w:rFonts w:ascii="Times New Roman" w:hAnsi="Times New Roman" w:cs="Times New Roman"/>
        </w:rPr>
        <w:t>: ARIMA is advantageous in scenarios where simplicity and interpretability are prioritized. Its straightforward structure, consisting of autoregressive and moving average components, allows for intuitive understanding and quick implementation. This simplicity is particularly valuable for short time series data where complex models may be unnecessary.</w:t>
      </w:r>
    </w:p>
    <w:p w14:paraId="3040B83D" w14:textId="77777777" w:rsidR="00296D56" w:rsidRDefault="00296D56">
      <w:pPr>
        <w:spacing w:after="0"/>
        <w:jc w:val="both"/>
        <w:rPr>
          <w:rFonts w:ascii="Times New Roman" w:hAnsi="Times New Roman" w:cs="Times New Roman"/>
        </w:rPr>
      </w:pPr>
    </w:p>
    <w:p w14:paraId="3DE8CD4F" w14:textId="2BF77FB5" w:rsidR="00296D56" w:rsidRDefault="00000000">
      <w:pPr>
        <w:spacing w:after="0"/>
        <w:jc w:val="both"/>
      </w:pPr>
      <w:r>
        <w:rPr>
          <w:rFonts w:ascii="Times New Roman" w:hAnsi="Times New Roman" w:cs="Times New Roman"/>
        </w:rPr>
        <w:t xml:space="preserve">- </w:t>
      </w:r>
      <w:r>
        <w:rPr>
          <w:rFonts w:ascii="Times New Roman" w:hAnsi="Times New Roman" w:cs="Times New Roman"/>
          <w:b/>
          <w:bCs/>
        </w:rPr>
        <w:t>LSTM's Deep Learning Capabilities</w:t>
      </w:r>
      <w:r>
        <w:rPr>
          <w:rFonts w:ascii="Times New Roman" w:hAnsi="Times New Roman" w:cs="Times New Roman"/>
        </w:rPr>
        <w:t>: LSTM, on the other hand, excels in capturing intricate patterns and dependencies in data. Its deep learning architecture allows it to learn complex relationships, making it suitable for sentiment analysis tasks where the underlying patterns may be non-linear and evolving. The deep learning capabilities of LSTM make it a powerful tool for extracting nuanced information from sentiment time series.</w:t>
      </w:r>
    </w:p>
    <w:p w14:paraId="27191EAD" w14:textId="77777777" w:rsidR="00296D56" w:rsidRDefault="00296D56">
      <w:pPr>
        <w:spacing w:after="0"/>
        <w:jc w:val="both"/>
        <w:rPr>
          <w:rFonts w:ascii="Times New Roman" w:hAnsi="Times New Roman" w:cs="Times New Roman"/>
        </w:rPr>
      </w:pPr>
    </w:p>
    <w:p w14:paraId="09BA978F" w14:textId="2A7B0016" w:rsidR="00296D56" w:rsidRDefault="00000000">
      <w:pPr>
        <w:spacing w:after="0"/>
        <w:jc w:val="both"/>
        <w:rPr>
          <w:rFonts w:ascii="Times New Roman" w:hAnsi="Times New Roman" w:cs="Times New Roman"/>
          <w:b/>
          <w:bCs/>
        </w:rPr>
      </w:pPr>
      <w:r>
        <w:rPr>
          <w:rFonts w:ascii="Times New Roman" w:hAnsi="Times New Roman" w:cs="Times New Roman"/>
          <w:b/>
          <w:bCs/>
        </w:rPr>
        <w:t>Flexibility of Exponential Smoothing for Capturing Seasonality:</w:t>
      </w:r>
    </w:p>
    <w:p w14:paraId="56551214" w14:textId="77777777" w:rsidR="00296D56" w:rsidRDefault="00296D56">
      <w:pPr>
        <w:spacing w:after="0"/>
        <w:jc w:val="both"/>
        <w:rPr>
          <w:rFonts w:ascii="Times New Roman" w:hAnsi="Times New Roman" w:cs="Times New Roman"/>
        </w:rPr>
      </w:pPr>
    </w:p>
    <w:p w14:paraId="18A36DE6" w14:textId="78714E3F" w:rsidR="00296D56" w:rsidRDefault="00000000">
      <w:pPr>
        <w:spacing w:after="0"/>
        <w:jc w:val="both"/>
        <w:rPr>
          <w:rFonts w:ascii="Times New Roman" w:hAnsi="Times New Roman" w:cs="Times New Roman"/>
        </w:rPr>
      </w:pPr>
      <w:r>
        <w:rPr>
          <w:rFonts w:ascii="Times New Roman" w:hAnsi="Times New Roman" w:cs="Times New Roman"/>
        </w:rPr>
        <w:t>- Seasonality in Time Series: Many time series datasets, including sentiments over time, exhibit seasonality, meaning they follow a recurring pattern at regular intervals. Exponential Smoothing, particularly Triple Exponential Smoothing (Holt-Winters), is designed to handle such seasonality. It assigns varying weights to past observations, considering both trend and seasonality components. This flexibility allows it to adapt to the cyclic patterns often observed in sentiment data, providing accurate forecasts even in the presence of recurring trends.</w:t>
      </w:r>
    </w:p>
    <w:p w14:paraId="50BBC1DB" w14:textId="77777777" w:rsidR="00296D56" w:rsidRDefault="00296D56">
      <w:pPr>
        <w:spacing w:after="0"/>
        <w:jc w:val="both"/>
        <w:rPr>
          <w:rFonts w:ascii="Times New Roman" w:hAnsi="Times New Roman" w:cs="Times New Roman"/>
        </w:rPr>
      </w:pPr>
    </w:p>
    <w:p w14:paraId="4E08DC54" w14:textId="337275A0" w:rsidR="00296D56" w:rsidRDefault="00000000">
      <w:pPr>
        <w:spacing w:after="0"/>
        <w:jc w:val="both"/>
        <w:rPr>
          <w:rFonts w:ascii="Times New Roman" w:hAnsi="Times New Roman" w:cs="Times New Roman"/>
        </w:rPr>
      </w:pPr>
      <w:r>
        <w:rPr>
          <w:rFonts w:ascii="Times New Roman" w:hAnsi="Times New Roman" w:cs="Times New Roman"/>
        </w:rPr>
        <w:t>In summary, the choice of models for sentiment analysis and time-series forecasting is driven by the specific characteristics of the data and the goals of the analysis. Logistic Regression, Linear Regression, and SVM offer different perspectives on sentiment classification, while ARIMA, Exponential Smoothing, and LSTM cater to the complexities of time-series forecasting, each leveraging its unique strengths. The selection is a balance between interpretability, simplicity, and the ability to capture intricate patterns in the data.</w:t>
      </w:r>
    </w:p>
    <w:p w14:paraId="44F96053" w14:textId="77777777" w:rsidR="00296D56" w:rsidRDefault="00296D56">
      <w:pPr>
        <w:spacing w:after="0"/>
        <w:jc w:val="both"/>
        <w:rPr>
          <w:rFonts w:ascii="Times New Roman" w:hAnsi="Times New Roman" w:cs="Times New Roman"/>
        </w:rPr>
      </w:pPr>
    </w:p>
    <w:p w14:paraId="3F0AB840" w14:textId="00774197" w:rsidR="00306C49" w:rsidRPr="00306C49" w:rsidRDefault="005F1F32" w:rsidP="00306C49">
      <w:pPr>
        <w:spacing w:after="0"/>
        <w:jc w:val="both"/>
        <w:rPr>
          <w:rFonts w:ascii="Times New Roman" w:hAnsi="Times New Roman" w:cs="Times New Roman"/>
        </w:rPr>
      </w:pPr>
      <w:r>
        <w:rPr>
          <w:rFonts w:ascii="Times New Roman" w:hAnsi="Times New Roman" w:cs="Times New Roman"/>
        </w:rPr>
        <w:t>T</w:t>
      </w:r>
      <w:r w:rsidR="00306C49" w:rsidRPr="00306C49">
        <w:rPr>
          <w:rFonts w:ascii="Times New Roman" w:hAnsi="Times New Roman" w:cs="Times New Roman"/>
        </w:rPr>
        <w:t>ime-series forecasting using ARIMA and Exponential Smoothing, and time-series forecasting using an LSTM (Long Short-Term Memory) neural network. Let's break down each part:</w:t>
      </w:r>
    </w:p>
    <w:p w14:paraId="194B3BFB" w14:textId="77777777" w:rsidR="00306C49" w:rsidRPr="00306C49" w:rsidRDefault="00306C49" w:rsidP="00306C49">
      <w:pPr>
        <w:spacing w:after="0"/>
        <w:jc w:val="both"/>
        <w:rPr>
          <w:rFonts w:ascii="Times New Roman" w:hAnsi="Times New Roman" w:cs="Times New Roman"/>
        </w:rPr>
      </w:pPr>
    </w:p>
    <w:p w14:paraId="7648BFA8" w14:textId="572EDB7A"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xml:space="preserve"> Time-Series Forecasting with ARIMA and Exponential Smoothing</w:t>
      </w:r>
    </w:p>
    <w:p w14:paraId="5FED8811" w14:textId="77777777" w:rsidR="00306C49" w:rsidRPr="00306C49" w:rsidRDefault="00306C49" w:rsidP="00306C49">
      <w:pPr>
        <w:spacing w:after="0"/>
        <w:jc w:val="both"/>
        <w:rPr>
          <w:rFonts w:ascii="Times New Roman" w:hAnsi="Times New Roman" w:cs="Times New Roman"/>
        </w:rPr>
      </w:pPr>
    </w:p>
    <w:p w14:paraId="3689CDB7" w14:textId="680FB06F" w:rsidR="00306C49" w:rsidRPr="00BE45C4" w:rsidRDefault="00306C49" w:rsidP="00306C49">
      <w:pPr>
        <w:spacing w:after="0"/>
        <w:jc w:val="both"/>
        <w:rPr>
          <w:rFonts w:ascii="Times New Roman" w:hAnsi="Times New Roman" w:cs="Times New Roman"/>
          <w:b/>
          <w:bCs/>
        </w:rPr>
      </w:pPr>
      <w:r w:rsidRPr="00BE45C4">
        <w:rPr>
          <w:rFonts w:ascii="Times New Roman" w:hAnsi="Times New Roman" w:cs="Times New Roman"/>
          <w:b/>
          <w:bCs/>
        </w:rPr>
        <w:t xml:space="preserve"> Code Explanation:</w:t>
      </w:r>
    </w:p>
    <w:p w14:paraId="5FA5C1A4" w14:textId="284BE268"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1. Define Forecast Periods: The code begins by specifying the time periods for forecasting, which are 1 week (7 days), 1 month (30 days), and 3 months (90 days).</w:t>
      </w:r>
    </w:p>
    <w:p w14:paraId="75029A73" w14:textId="77777777" w:rsidR="00306C49" w:rsidRPr="00306C49" w:rsidRDefault="00306C49" w:rsidP="00306C49">
      <w:pPr>
        <w:spacing w:after="0"/>
        <w:jc w:val="both"/>
        <w:rPr>
          <w:rFonts w:ascii="Times New Roman" w:hAnsi="Times New Roman" w:cs="Times New Roman"/>
        </w:rPr>
      </w:pPr>
    </w:p>
    <w:p w14:paraId="7FEC20DD" w14:textId="516B0EDA"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2. Perform Forecasting and Store Results: ARIMA and Exponential Smoothing forecasts are generated for each specified period. The results are stored in the `forecast_results` dictionary.</w:t>
      </w:r>
    </w:p>
    <w:p w14:paraId="20B5BE7D" w14:textId="77777777" w:rsidR="00306C49" w:rsidRPr="00306C49" w:rsidRDefault="00306C49" w:rsidP="00306C49">
      <w:pPr>
        <w:spacing w:after="0"/>
        <w:jc w:val="both"/>
        <w:rPr>
          <w:rFonts w:ascii="Times New Roman" w:hAnsi="Times New Roman" w:cs="Times New Roman"/>
        </w:rPr>
      </w:pPr>
    </w:p>
    <w:p w14:paraId="77599327" w14:textId="0EAB307C"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3. Print and Visualize Forecasts: The code then prints and visualizes the forecasts using matplotlib. For each forecast period, it prints the ARIMA and Exponential Smoothing forecasts and visualizes the actual sentiment along with the forecasted values.</w:t>
      </w:r>
    </w:p>
    <w:p w14:paraId="426F45E4" w14:textId="77777777" w:rsidR="00306C49" w:rsidRPr="00306C49" w:rsidRDefault="00306C49" w:rsidP="00306C49">
      <w:pPr>
        <w:spacing w:after="0"/>
        <w:jc w:val="both"/>
        <w:rPr>
          <w:rFonts w:ascii="Times New Roman" w:hAnsi="Times New Roman" w:cs="Times New Roman"/>
        </w:rPr>
      </w:pPr>
    </w:p>
    <w:p w14:paraId="41D90615" w14:textId="2D639B18" w:rsidR="00306C49" w:rsidRPr="0015231A" w:rsidRDefault="00306C49" w:rsidP="00306C49">
      <w:pPr>
        <w:spacing w:after="0"/>
        <w:jc w:val="both"/>
        <w:rPr>
          <w:rFonts w:ascii="Times New Roman" w:hAnsi="Times New Roman" w:cs="Times New Roman"/>
          <w:b/>
          <w:bCs/>
        </w:rPr>
      </w:pPr>
      <w:r w:rsidRPr="0015231A">
        <w:rPr>
          <w:rFonts w:ascii="Times New Roman" w:hAnsi="Times New Roman" w:cs="Times New Roman"/>
          <w:b/>
          <w:bCs/>
        </w:rPr>
        <w:t xml:space="preserve"> Results Interpretation:</w:t>
      </w:r>
    </w:p>
    <w:p w14:paraId="3DCB2DB1" w14:textId="77777777"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xml:space="preserve">- The ARIMA model is fitted using the `ARIMA` class from the `statsmodels` library. The order </w:t>
      </w:r>
      <w:proofErr w:type="gramStart"/>
      <w:r w:rsidRPr="00306C49">
        <w:rPr>
          <w:rFonts w:ascii="Times New Roman" w:hAnsi="Times New Roman" w:cs="Times New Roman"/>
        </w:rPr>
        <w:t>`(</w:t>
      </w:r>
      <w:proofErr w:type="gramEnd"/>
      <w:r w:rsidRPr="00306C49">
        <w:rPr>
          <w:rFonts w:ascii="Times New Roman" w:hAnsi="Times New Roman" w:cs="Times New Roman"/>
        </w:rPr>
        <w:t>5, 1, 0)` indicates the autoregressive order, differencing order, and moving average order.</w:t>
      </w:r>
    </w:p>
    <w:p w14:paraId="36A4C5E1" w14:textId="77777777"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Exponential Smoothing is applied using the `ExponentialSmoothing` class from `statsmodels`. The parameters include trend and seasonality components.</w:t>
      </w:r>
    </w:p>
    <w:p w14:paraId="6A4815C3" w14:textId="5797B3C1"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The forecasts are stored in the `forecast_results` dictionary for further analysis.</w:t>
      </w:r>
    </w:p>
    <w:p w14:paraId="6A77CF8D" w14:textId="3F22614C" w:rsidR="00306C49" w:rsidRPr="00306C49" w:rsidRDefault="00306C49" w:rsidP="00306C49">
      <w:pPr>
        <w:spacing w:after="0"/>
        <w:jc w:val="both"/>
        <w:rPr>
          <w:rFonts w:ascii="Times New Roman" w:hAnsi="Times New Roman" w:cs="Times New Roman"/>
        </w:rPr>
      </w:pPr>
    </w:p>
    <w:p w14:paraId="11623BC7" w14:textId="61A39D1B" w:rsidR="00306C49" w:rsidRPr="0015231A" w:rsidRDefault="00306C49" w:rsidP="00306C49">
      <w:pPr>
        <w:spacing w:after="0"/>
        <w:jc w:val="both"/>
        <w:rPr>
          <w:rFonts w:ascii="Times New Roman" w:hAnsi="Times New Roman" w:cs="Times New Roman"/>
          <w:b/>
          <w:bCs/>
        </w:rPr>
      </w:pPr>
      <w:r w:rsidRPr="0015231A">
        <w:rPr>
          <w:rFonts w:ascii="Times New Roman" w:hAnsi="Times New Roman" w:cs="Times New Roman"/>
          <w:b/>
          <w:bCs/>
        </w:rPr>
        <w:t xml:space="preserve"> Time-Series Forecasting with LSTM</w:t>
      </w:r>
    </w:p>
    <w:p w14:paraId="009BF5D2" w14:textId="5053727B" w:rsidR="00306C49" w:rsidRPr="00306C49" w:rsidRDefault="00306C49" w:rsidP="00306C49">
      <w:pPr>
        <w:spacing w:after="0"/>
        <w:jc w:val="both"/>
        <w:rPr>
          <w:rFonts w:ascii="Times New Roman" w:hAnsi="Times New Roman" w:cs="Times New Roman"/>
        </w:rPr>
      </w:pPr>
    </w:p>
    <w:p w14:paraId="7A32396D" w14:textId="36A96E61" w:rsidR="00306C49" w:rsidRPr="0015231A" w:rsidRDefault="00306C49" w:rsidP="00306C49">
      <w:pPr>
        <w:spacing w:after="0"/>
        <w:jc w:val="both"/>
        <w:rPr>
          <w:rFonts w:ascii="Times New Roman" w:hAnsi="Times New Roman" w:cs="Times New Roman"/>
          <w:b/>
          <w:bCs/>
        </w:rPr>
      </w:pPr>
      <w:r w:rsidRPr="0015231A">
        <w:rPr>
          <w:rFonts w:ascii="Times New Roman" w:hAnsi="Times New Roman" w:cs="Times New Roman"/>
          <w:b/>
          <w:bCs/>
        </w:rPr>
        <w:lastRenderedPageBreak/>
        <w:t xml:space="preserve"> Code Explanation:</w:t>
      </w:r>
    </w:p>
    <w:p w14:paraId="73D1F704" w14:textId="6BDF528C"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1. Split the Data: The dataset is split into training and testing sets. 80% of the data is used for training, and the remaining 20% is reserved for testing.</w:t>
      </w:r>
    </w:p>
    <w:p w14:paraId="58FE59E6" w14:textId="3B908E91" w:rsidR="00306C49" w:rsidRPr="00306C49" w:rsidRDefault="00306C49" w:rsidP="00306C49">
      <w:pPr>
        <w:spacing w:after="0"/>
        <w:jc w:val="both"/>
        <w:rPr>
          <w:rFonts w:ascii="Times New Roman" w:hAnsi="Times New Roman" w:cs="Times New Roman"/>
        </w:rPr>
      </w:pPr>
    </w:p>
    <w:p w14:paraId="30CBB9BA" w14:textId="416F7E99"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2. Normalize the Data: The data is normalized using Min-Max scaling to bring all values within the range [0, 1].</w:t>
      </w:r>
    </w:p>
    <w:p w14:paraId="12A0E100" w14:textId="31897A71" w:rsidR="00306C49" w:rsidRPr="00306C49" w:rsidRDefault="00306C49" w:rsidP="00306C49">
      <w:pPr>
        <w:spacing w:after="0"/>
        <w:jc w:val="both"/>
        <w:rPr>
          <w:rFonts w:ascii="Times New Roman" w:hAnsi="Times New Roman" w:cs="Times New Roman"/>
        </w:rPr>
      </w:pPr>
    </w:p>
    <w:p w14:paraId="40E47AF7" w14:textId="0E653B0D"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3. Create Sequences for LSTM: Sequences of data are created to feed into the LSTM model. This involves creating input sequences (`X`) and corresponding output sequences (`y`).</w:t>
      </w:r>
    </w:p>
    <w:p w14:paraId="184E37E4" w14:textId="55828C61" w:rsidR="00306C49" w:rsidRPr="00306C49" w:rsidRDefault="00306C49" w:rsidP="00306C49">
      <w:pPr>
        <w:spacing w:after="0"/>
        <w:jc w:val="both"/>
        <w:rPr>
          <w:rFonts w:ascii="Times New Roman" w:hAnsi="Times New Roman" w:cs="Times New Roman"/>
        </w:rPr>
      </w:pPr>
    </w:p>
    <w:p w14:paraId="0BC2D75C" w14:textId="6D555598"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xml:space="preserve">4. Build the LSTM Model: An LSTM model is constructed using the `Sequential` class from </w:t>
      </w:r>
      <w:proofErr w:type="spellStart"/>
      <w:r w:rsidRPr="00306C49">
        <w:rPr>
          <w:rFonts w:ascii="Times New Roman" w:hAnsi="Times New Roman" w:cs="Times New Roman"/>
        </w:rPr>
        <w:t>Keras</w:t>
      </w:r>
      <w:proofErr w:type="spellEnd"/>
      <w:r w:rsidRPr="00306C49">
        <w:rPr>
          <w:rFonts w:ascii="Times New Roman" w:hAnsi="Times New Roman" w:cs="Times New Roman"/>
        </w:rPr>
        <w:t>. It consists of an LSTM layer with 50 units and a dense layer with one unit. The mean squared error is chosen as the loss function, and the Adam optimizer is used.</w:t>
      </w:r>
    </w:p>
    <w:p w14:paraId="4CCC9A5F" w14:textId="77777777" w:rsidR="00306C49" w:rsidRPr="00306C49" w:rsidRDefault="00306C49" w:rsidP="00306C49">
      <w:pPr>
        <w:spacing w:after="0"/>
        <w:jc w:val="both"/>
        <w:rPr>
          <w:rFonts w:ascii="Times New Roman" w:hAnsi="Times New Roman" w:cs="Times New Roman"/>
        </w:rPr>
      </w:pPr>
    </w:p>
    <w:p w14:paraId="604AFFF5" w14:textId="1D6AA013"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5. Train the Model: The model is trained on the training data for 10 epochs with a batch size of 64.</w:t>
      </w:r>
    </w:p>
    <w:p w14:paraId="384A44DA" w14:textId="77777777" w:rsidR="00306C49" w:rsidRPr="00306C49" w:rsidRDefault="00306C49" w:rsidP="00306C49">
      <w:pPr>
        <w:spacing w:after="0"/>
        <w:jc w:val="both"/>
        <w:rPr>
          <w:rFonts w:ascii="Times New Roman" w:hAnsi="Times New Roman" w:cs="Times New Roman"/>
        </w:rPr>
      </w:pPr>
    </w:p>
    <w:p w14:paraId="144039C9" w14:textId="725D7482"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6. Make Predictions: The trained model is used to make predictions on the test data.</w:t>
      </w:r>
    </w:p>
    <w:p w14:paraId="7EF59EA5" w14:textId="77777777" w:rsidR="00306C49" w:rsidRPr="00306C49" w:rsidRDefault="00306C49" w:rsidP="00306C49">
      <w:pPr>
        <w:spacing w:after="0"/>
        <w:jc w:val="both"/>
        <w:rPr>
          <w:rFonts w:ascii="Times New Roman" w:hAnsi="Times New Roman" w:cs="Times New Roman"/>
        </w:rPr>
      </w:pPr>
    </w:p>
    <w:p w14:paraId="2FD41CD9" w14:textId="1AD1B782"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7. Inverse Transform Predictions: The scaled predictions are inverse transformed to obtain the actual sentiment values.</w:t>
      </w:r>
    </w:p>
    <w:p w14:paraId="776382E0" w14:textId="77777777" w:rsidR="00306C49" w:rsidRPr="00306C49" w:rsidRDefault="00306C49" w:rsidP="00306C49">
      <w:pPr>
        <w:spacing w:after="0"/>
        <w:jc w:val="both"/>
        <w:rPr>
          <w:rFonts w:ascii="Times New Roman" w:hAnsi="Times New Roman" w:cs="Times New Roman"/>
        </w:rPr>
      </w:pPr>
    </w:p>
    <w:p w14:paraId="3FA0C79B" w14:textId="2AB7B5D0"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8. Calculate Mean Squared Error (MSE): The Mean Squared Error is computed to evaluate the performance of the LSTM model.</w:t>
      </w:r>
    </w:p>
    <w:p w14:paraId="16166572" w14:textId="77777777" w:rsidR="00306C49" w:rsidRPr="00306C49" w:rsidRDefault="00306C49" w:rsidP="00306C49">
      <w:pPr>
        <w:spacing w:after="0"/>
        <w:jc w:val="both"/>
        <w:rPr>
          <w:rFonts w:ascii="Times New Roman" w:hAnsi="Times New Roman" w:cs="Times New Roman"/>
        </w:rPr>
      </w:pPr>
    </w:p>
    <w:p w14:paraId="743E7B9C" w14:textId="3404A526"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9. Visualize Predictions: The actual sentiment values and LSTM forecasted values are visualized using matplotlib.</w:t>
      </w:r>
    </w:p>
    <w:p w14:paraId="1C190E87" w14:textId="77777777" w:rsidR="00306C49" w:rsidRPr="00306C49" w:rsidRDefault="00306C49" w:rsidP="00306C49">
      <w:pPr>
        <w:spacing w:after="0"/>
        <w:jc w:val="both"/>
        <w:rPr>
          <w:rFonts w:ascii="Times New Roman" w:hAnsi="Times New Roman" w:cs="Times New Roman"/>
        </w:rPr>
      </w:pPr>
    </w:p>
    <w:p w14:paraId="084F1874" w14:textId="70497583" w:rsidR="00306C49" w:rsidRPr="002741AD" w:rsidRDefault="00306C49" w:rsidP="00306C49">
      <w:pPr>
        <w:spacing w:after="0"/>
        <w:jc w:val="both"/>
        <w:rPr>
          <w:rFonts w:ascii="Times New Roman" w:hAnsi="Times New Roman" w:cs="Times New Roman"/>
          <w:b/>
          <w:bCs/>
        </w:rPr>
      </w:pPr>
      <w:r w:rsidRPr="002741AD">
        <w:rPr>
          <w:rFonts w:ascii="Times New Roman" w:hAnsi="Times New Roman" w:cs="Times New Roman"/>
          <w:b/>
          <w:bCs/>
        </w:rPr>
        <w:t xml:space="preserve"> Results Interpretation:</w:t>
      </w:r>
    </w:p>
    <w:p w14:paraId="5D69D196" w14:textId="77777777"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xml:space="preserve">- The LSTM model is constructed using </w:t>
      </w:r>
      <w:proofErr w:type="spellStart"/>
      <w:r w:rsidRPr="00306C49">
        <w:rPr>
          <w:rFonts w:ascii="Times New Roman" w:hAnsi="Times New Roman" w:cs="Times New Roman"/>
        </w:rPr>
        <w:t>Keras</w:t>
      </w:r>
      <w:proofErr w:type="spellEnd"/>
      <w:r w:rsidRPr="00306C49">
        <w:rPr>
          <w:rFonts w:ascii="Times New Roman" w:hAnsi="Times New Roman" w:cs="Times New Roman"/>
        </w:rPr>
        <w:t>, a high-level neural networks API. It is designed to capture complex patterns and dependencies in the time-series data.</w:t>
      </w:r>
    </w:p>
    <w:p w14:paraId="3F9A5137" w14:textId="77777777"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The model is trained using the mean squared error as the loss function, and predictions are made on the test set.</w:t>
      </w:r>
    </w:p>
    <w:p w14:paraId="1E2A9023" w14:textId="77777777"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The Mean Squared Error is calculated as a quantitative measure of how well the LSTM model performs on the test data.</w:t>
      </w:r>
    </w:p>
    <w:p w14:paraId="61E84A6E" w14:textId="77777777"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The predictions are visualized to compare the LSTM forecast with the actual sentiment values.</w:t>
      </w:r>
    </w:p>
    <w:p w14:paraId="277C5540" w14:textId="77777777" w:rsidR="00306C49" w:rsidRPr="00306C49" w:rsidRDefault="00306C49" w:rsidP="00306C49">
      <w:pPr>
        <w:spacing w:after="0"/>
        <w:jc w:val="both"/>
        <w:rPr>
          <w:rFonts w:ascii="Times New Roman" w:hAnsi="Times New Roman" w:cs="Times New Roman"/>
        </w:rPr>
      </w:pPr>
    </w:p>
    <w:p w14:paraId="67DF3251" w14:textId="281D0CD3" w:rsidR="00306C49" w:rsidRPr="00024F06" w:rsidRDefault="00306C49" w:rsidP="00306C49">
      <w:pPr>
        <w:spacing w:after="0"/>
        <w:jc w:val="both"/>
        <w:rPr>
          <w:rFonts w:ascii="Times New Roman" w:hAnsi="Times New Roman" w:cs="Times New Roman"/>
          <w:b/>
          <w:bCs/>
        </w:rPr>
      </w:pPr>
      <w:r w:rsidRPr="00024F06">
        <w:rPr>
          <w:rFonts w:ascii="Times New Roman" w:hAnsi="Times New Roman" w:cs="Times New Roman"/>
          <w:b/>
          <w:bCs/>
        </w:rPr>
        <w:t xml:space="preserve"> Overall Interpretation:</w:t>
      </w:r>
    </w:p>
    <w:p w14:paraId="789A44DC" w14:textId="77777777"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The combination of ARIMA and Exponential Smoothing provides classical time-series forecasting methods that are interpretable and suitable for short time series data.</w:t>
      </w:r>
    </w:p>
    <w:p w14:paraId="51509A4A" w14:textId="77777777" w:rsidR="00306C49" w:rsidRPr="00306C49" w:rsidRDefault="00306C49" w:rsidP="00306C49">
      <w:pPr>
        <w:spacing w:after="0"/>
        <w:jc w:val="both"/>
        <w:rPr>
          <w:rFonts w:ascii="Times New Roman" w:hAnsi="Times New Roman" w:cs="Times New Roman"/>
        </w:rPr>
      </w:pPr>
      <w:r w:rsidRPr="00306C49">
        <w:rPr>
          <w:rFonts w:ascii="Times New Roman" w:hAnsi="Times New Roman" w:cs="Times New Roman"/>
        </w:rPr>
        <w:t>- The LSTM model, a type of neural network, is employed for its ability to capture complex patterns and dependencies, especially in the context of sentiment analysis.</w:t>
      </w:r>
    </w:p>
    <w:p w14:paraId="1C3BF827" w14:textId="77777777" w:rsidR="00306C49" w:rsidRPr="00306C49" w:rsidRDefault="00306C49" w:rsidP="00306C49">
      <w:pPr>
        <w:spacing w:after="0"/>
        <w:jc w:val="both"/>
        <w:rPr>
          <w:rFonts w:ascii="Times New Roman" w:hAnsi="Times New Roman" w:cs="Times New Roman"/>
        </w:rPr>
      </w:pPr>
    </w:p>
    <w:p w14:paraId="2DF139E1" w14:textId="649667E4" w:rsidR="00296D56" w:rsidRDefault="00306C49" w:rsidP="00306C49">
      <w:pPr>
        <w:spacing w:after="0"/>
        <w:jc w:val="both"/>
        <w:rPr>
          <w:rFonts w:ascii="Times New Roman" w:hAnsi="Times New Roman" w:cs="Times New Roman"/>
        </w:rPr>
      </w:pPr>
      <w:r w:rsidRPr="00306C49">
        <w:rPr>
          <w:rFonts w:ascii="Times New Roman" w:hAnsi="Times New Roman" w:cs="Times New Roman"/>
        </w:rPr>
        <w:t>Th</w:t>
      </w:r>
      <w:r w:rsidR="00DA5F83">
        <w:rPr>
          <w:rFonts w:ascii="Times New Roman" w:hAnsi="Times New Roman" w:cs="Times New Roman"/>
        </w:rPr>
        <w:t>e</w:t>
      </w:r>
      <w:r w:rsidRPr="00306C49">
        <w:rPr>
          <w:rFonts w:ascii="Times New Roman" w:hAnsi="Times New Roman" w:cs="Times New Roman"/>
        </w:rPr>
        <w:t xml:space="preserve"> </w:t>
      </w:r>
      <w:r w:rsidR="00225F0E">
        <w:rPr>
          <w:rFonts w:ascii="Times New Roman" w:hAnsi="Times New Roman" w:cs="Times New Roman"/>
        </w:rPr>
        <w:t>model</w:t>
      </w:r>
      <w:r w:rsidRPr="00306C49">
        <w:rPr>
          <w:rFonts w:ascii="Times New Roman" w:hAnsi="Times New Roman" w:cs="Times New Roman"/>
        </w:rPr>
        <w:t xml:space="preserve"> contributes to the time-series forecasting aspect of the project, providing insights into how different models perform in forecasting sentiment over specified time periods. It offers a balance between traditional statistical methods (ARIMA and Exponential Smoothing) and modern deep learning techniques (LSTM).</w:t>
      </w:r>
    </w:p>
    <w:p w14:paraId="39092DFA" w14:textId="77777777" w:rsidR="008738EA" w:rsidRDefault="008738EA" w:rsidP="00306C49">
      <w:pPr>
        <w:spacing w:after="0"/>
        <w:jc w:val="both"/>
        <w:rPr>
          <w:rFonts w:ascii="Times New Roman" w:hAnsi="Times New Roman" w:cs="Times New Roman"/>
        </w:rPr>
      </w:pPr>
    </w:p>
    <w:p w14:paraId="29B53B1F" w14:textId="2DF884B1" w:rsidR="00DF63E3" w:rsidRPr="00DF63E3" w:rsidRDefault="0014413D" w:rsidP="00DF63E3">
      <w:pPr>
        <w:spacing w:after="0"/>
        <w:jc w:val="center"/>
        <w:rPr>
          <w:rFonts w:ascii="Times New Roman" w:hAnsi="Times New Roman" w:cs="Times New Roman"/>
          <w:b/>
          <w:bCs/>
          <w:sz w:val="24"/>
          <w:szCs w:val="24"/>
          <w:u w:val="double"/>
        </w:rPr>
      </w:pPr>
      <w:r w:rsidRPr="00DF63E3">
        <w:rPr>
          <w:rFonts w:ascii="Times New Roman" w:hAnsi="Times New Roman" w:cs="Times New Roman"/>
          <w:b/>
          <w:bCs/>
          <w:sz w:val="24"/>
          <w:szCs w:val="24"/>
          <w:u w:val="double"/>
        </w:rPr>
        <w:t>CONCLUSION</w:t>
      </w:r>
    </w:p>
    <w:p w14:paraId="28A9DC58" w14:textId="77777777" w:rsidR="00DF63E3" w:rsidRPr="00DF63E3" w:rsidRDefault="00DF63E3" w:rsidP="00DF63E3">
      <w:pPr>
        <w:spacing w:after="0"/>
        <w:jc w:val="both"/>
        <w:rPr>
          <w:rFonts w:ascii="Times New Roman" w:hAnsi="Times New Roman" w:cs="Times New Roman"/>
        </w:rPr>
      </w:pPr>
    </w:p>
    <w:p w14:paraId="1776EBC5" w14:textId="77777777" w:rsidR="00DF63E3" w:rsidRPr="00DF63E3" w:rsidRDefault="00DF63E3" w:rsidP="00DF63E3">
      <w:pPr>
        <w:spacing w:after="0"/>
        <w:jc w:val="both"/>
        <w:rPr>
          <w:rFonts w:ascii="Times New Roman" w:hAnsi="Times New Roman" w:cs="Times New Roman"/>
        </w:rPr>
      </w:pPr>
      <w:proofErr w:type="gramStart"/>
      <w:r w:rsidRPr="00DF63E3">
        <w:rPr>
          <w:rFonts w:ascii="Times New Roman" w:hAnsi="Times New Roman" w:cs="Times New Roman"/>
        </w:rPr>
        <w:t>In the course of</w:t>
      </w:r>
      <w:proofErr w:type="gramEnd"/>
      <w:r w:rsidRPr="00DF63E3">
        <w:rPr>
          <w:rFonts w:ascii="Times New Roman" w:hAnsi="Times New Roman" w:cs="Times New Roman"/>
        </w:rPr>
        <w:t xml:space="preserve"> this project, a comprehensive analysis of a large Twitter dataset was undertaken, leveraging both sentiment analysis and time-series forecasting methodologies. The key findings and insights derived from the project contribute valuable knowledge for businesses, policymakers, and </w:t>
      </w:r>
      <w:r w:rsidRPr="00DF63E3">
        <w:rPr>
          <w:rFonts w:ascii="Times New Roman" w:hAnsi="Times New Roman" w:cs="Times New Roman"/>
        </w:rPr>
        <w:lastRenderedPageBreak/>
        <w:t>researchers seeking to understand and navigate the dynamics of sentiments expressed on social media platforms.</w:t>
      </w:r>
    </w:p>
    <w:p w14:paraId="483FA933" w14:textId="77777777" w:rsidR="00DF63E3" w:rsidRPr="00DF63E3" w:rsidRDefault="00DF63E3" w:rsidP="00DF63E3">
      <w:pPr>
        <w:spacing w:after="0"/>
        <w:jc w:val="both"/>
        <w:rPr>
          <w:rFonts w:ascii="Times New Roman" w:hAnsi="Times New Roman" w:cs="Times New Roman"/>
        </w:rPr>
      </w:pPr>
    </w:p>
    <w:p w14:paraId="4D4AF20D" w14:textId="39FD6694"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Key Findings:</w:t>
      </w:r>
    </w:p>
    <w:p w14:paraId="4F34C579" w14:textId="5D564D92"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Sentiment Analysis Trends: The sentiment analysis revealed dynamic trends in user sentiments over time. Peaks and troughs in sentiment scores were often associated with external events, showcasing the responsiveness of Twitter users to real-world occurrences.</w:t>
      </w:r>
    </w:p>
    <w:p w14:paraId="36888A40" w14:textId="77777777"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xml:space="preserve">  </w:t>
      </w:r>
    </w:p>
    <w:p w14:paraId="2F2C842E" w14:textId="1159CC89"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Influence of Influencers: The impact of influential users on sentiment trends was evident. Identifying and engaging with these users emerged as a strategic consideration for businesses looking to shape positive sentiment.</w:t>
      </w:r>
    </w:p>
    <w:p w14:paraId="59D7A4C3" w14:textId="77777777" w:rsidR="00DF63E3" w:rsidRPr="00DF63E3" w:rsidRDefault="00DF63E3" w:rsidP="00DF63E3">
      <w:pPr>
        <w:spacing w:after="0"/>
        <w:jc w:val="both"/>
        <w:rPr>
          <w:rFonts w:ascii="Times New Roman" w:hAnsi="Times New Roman" w:cs="Times New Roman"/>
        </w:rPr>
      </w:pPr>
    </w:p>
    <w:p w14:paraId="40D8B4B1" w14:textId="02AEED15"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Forecasting Effectiveness: The combination of traditional forecasting methods, such as ARIMA and Exponential Smoothing, along with the modern LSTM neural network, provided a balanced approach to predicting sentiment over different time horizons. Each model contributed unique insights into forecasting accuracy and performance.</w:t>
      </w:r>
    </w:p>
    <w:p w14:paraId="5498BAB3" w14:textId="77777777" w:rsidR="00DF63E3" w:rsidRPr="00DF63E3" w:rsidRDefault="00DF63E3" w:rsidP="00DF63E3">
      <w:pPr>
        <w:spacing w:after="0"/>
        <w:jc w:val="both"/>
        <w:rPr>
          <w:rFonts w:ascii="Times New Roman" w:hAnsi="Times New Roman" w:cs="Times New Roman"/>
        </w:rPr>
      </w:pPr>
    </w:p>
    <w:p w14:paraId="023F3B0D" w14:textId="5CA78F80"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Effectiveness of Models:</w:t>
      </w:r>
    </w:p>
    <w:p w14:paraId="4EC902EA" w14:textId="5D7BBDD7"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Sentiment Analysis Models: The sentiment analysis models, including VADER, NLTK, and TextBlob, demonstrated proficiency in capturing the emotional tone of tweets. The integration of NLP libraries allowed for nuanced sentiment extraction, offering a more comprehensive understanding of user expressions.</w:t>
      </w:r>
    </w:p>
    <w:p w14:paraId="1081B6C3" w14:textId="77777777" w:rsidR="00DF63E3" w:rsidRPr="00DF63E3" w:rsidRDefault="00DF63E3" w:rsidP="00DF63E3">
      <w:pPr>
        <w:spacing w:after="0"/>
        <w:jc w:val="both"/>
        <w:rPr>
          <w:rFonts w:ascii="Times New Roman" w:hAnsi="Times New Roman" w:cs="Times New Roman"/>
        </w:rPr>
      </w:pPr>
    </w:p>
    <w:p w14:paraId="5B4D0299" w14:textId="7072F450"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Time-Series Forecasting Models: ARIMA and Exponential Smoothing showcased effectiveness in capturing short-term sentiment trends, providing interpretable forecasts. The LSTM neural network, with its deep learning capabilities, exhibited its strength in capturing intricate dependencies within the sentiment time series.</w:t>
      </w:r>
    </w:p>
    <w:p w14:paraId="3469846B" w14:textId="77777777" w:rsidR="00DF63E3" w:rsidRPr="00DF63E3" w:rsidRDefault="00DF63E3" w:rsidP="00DF63E3">
      <w:pPr>
        <w:spacing w:after="0"/>
        <w:jc w:val="both"/>
        <w:rPr>
          <w:rFonts w:ascii="Times New Roman" w:hAnsi="Times New Roman" w:cs="Times New Roman"/>
        </w:rPr>
      </w:pPr>
    </w:p>
    <w:p w14:paraId="4F09D8BC" w14:textId="5D07807C"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Insights Gained:</w:t>
      </w:r>
    </w:p>
    <w:p w14:paraId="47CC724C" w14:textId="347C6A33"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Temporal Dynamics: Understanding temporal dynamics in sentiment proved crucial. The ability to capture trends over time facilitated more informed decision-making in response to evolving public opinion.</w:t>
      </w:r>
    </w:p>
    <w:p w14:paraId="0949AAD3" w14:textId="77777777" w:rsidR="00DF63E3" w:rsidRPr="00DF63E3" w:rsidRDefault="00DF63E3" w:rsidP="00DF63E3">
      <w:pPr>
        <w:spacing w:after="0"/>
        <w:jc w:val="both"/>
        <w:rPr>
          <w:rFonts w:ascii="Times New Roman" w:hAnsi="Times New Roman" w:cs="Times New Roman"/>
        </w:rPr>
      </w:pPr>
    </w:p>
    <w:p w14:paraId="6A2B12A1" w14:textId="1E9CF114"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Event-Driven Sentiments: Correlating sentiment trends with external events highlighted the interconnectedness of online sentiments with real-world occurrences. This insight is valuable for businesses to align strategies with ongoing events.</w:t>
      </w:r>
    </w:p>
    <w:p w14:paraId="11768A40" w14:textId="77777777" w:rsidR="00DF63E3" w:rsidRPr="00DF63E3" w:rsidRDefault="00DF63E3" w:rsidP="00DF63E3">
      <w:pPr>
        <w:spacing w:after="0"/>
        <w:jc w:val="both"/>
        <w:rPr>
          <w:rFonts w:ascii="Times New Roman" w:hAnsi="Times New Roman" w:cs="Times New Roman"/>
        </w:rPr>
      </w:pPr>
    </w:p>
    <w:p w14:paraId="0BA271F9" w14:textId="7BE7BCC0"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Future Work and Improvements:</w:t>
      </w:r>
    </w:p>
    <w:p w14:paraId="71FB2430" w14:textId="4EDEF4DF"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Enhanced Sentiment Models: Future work could explore advanced sentiment analysis models, possibly incorporating more sophisticated deep learning architectures for improved sentiment understanding.</w:t>
      </w:r>
    </w:p>
    <w:p w14:paraId="4AA83142" w14:textId="77777777" w:rsidR="00DF63E3" w:rsidRPr="00DF63E3" w:rsidRDefault="00DF63E3" w:rsidP="00DF63E3">
      <w:pPr>
        <w:spacing w:after="0"/>
        <w:jc w:val="both"/>
        <w:rPr>
          <w:rFonts w:ascii="Times New Roman" w:hAnsi="Times New Roman" w:cs="Times New Roman"/>
        </w:rPr>
      </w:pPr>
    </w:p>
    <w:p w14:paraId="31769981" w14:textId="6FC3BCA5"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Ensemble Forecasting: Combining forecasts from multiple models could potentially enhance the accuracy and robustness of sentiment predictions. Ensemble methods could be explored to leverage the strengths of different models.</w:t>
      </w:r>
    </w:p>
    <w:p w14:paraId="2DEBAC40" w14:textId="77777777" w:rsidR="00DF63E3" w:rsidRPr="00DF63E3" w:rsidRDefault="00DF63E3" w:rsidP="00DF63E3">
      <w:pPr>
        <w:spacing w:after="0"/>
        <w:jc w:val="both"/>
        <w:rPr>
          <w:rFonts w:ascii="Times New Roman" w:hAnsi="Times New Roman" w:cs="Times New Roman"/>
        </w:rPr>
      </w:pPr>
    </w:p>
    <w:p w14:paraId="453BEA8B" w14:textId="157386EC" w:rsidR="00DF63E3" w:rsidRPr="00DF63E3" w:rsidRDefault="00DF63E3" w:rsidP="00DF63E3">
      <w:pPr>
        <w:spacing w:after="0"/>
        <w:jc w:val="both"/>
        <w:rPr>
          <w:rFonts w:ascii="Times New Roman" w:hAnsi="Times New Roman" w:cs="Times New Roman"/>
        </w:rPr>
      </w:pPr>
      <w:r w:rsidRPr="00DF63E3">
        <w:rPr>
          <w:rFonts w:ascii="Times New Roman" w:hAnsi="Times New Roman" w:cs="Times New Roman"/>
        </w:rPr>
        <w:t>- Real-Time Analysis: Extending the analysis to real-time sentiment monitoring would provide a more immediate understanding of emerging trends and sentiments, enabling timely responses.</w:t>
      </w:r>
    </w:p>
    <w:p w14:paraId="26A1A16D" w14:textId="77777777" w:rsidR="00DF63E3" w:rsidRPr="00DF63E3" w:rsidRDefault="00DF63E3" w:rsidP="00DF63E3">
      <w:pPr>
        <w:spacing w:after="0"/>
        <w:jc w:val="both"/>
        <w:rPr>
          <w:rFonts w:ascii="Times New Roman" w:hAnsi="Times New Roman" w:cs="Times New Roman"/>
        </w:rPr>
      </w:pPr>
    </w:p>
    <w:p w14:paraId="15502EDB" w14:textId="21BA9EA7" w:rsidR="008738EA" w:rsidRDefault="00DF63E3" w:rsidP="00DF63E3">
      <w:pPr>
        <w:spacing w:after="0"/>
        <w:jc w:val="both"/>
        <w:rPr>
          <w:rFonts w:ascii="Times New Roman" w:hAnsi="Times New Roman" w:cs="Times New Roman"/>
        </w:rPr>
      </w:pPr>
      <w:r w:rsidRPr="00DF63E3">
        <w:rPr>
          <w:rFonts w:ascii="Times New Roman" w:hAnsi="Times New Roman" w:cs="Times New Roman"/>
        </w:rPr>
        <w:t xml:space="preserve">In conclusion, the project successfully navigated the intricacies of sentiment analysis and time-series forecasting on a large Twitter dataset. The findings underscore the importance of considering both historical sentiments and external events in predicting future sentiment trends. The insights gained lay </w:t>
      </w:r>
      <w:r w:rsidRPr="00DF63E3">
        <w:rPr>
          <w:rFonts w:ascii="Times New Roman" w:hAnsi="Times New Roman" w:cs="Times New Roman"/>
        </w:rPr>
        <w:lastRenderedPageBreak/>
        <w:t>the foundation for more informed decision-making in various domains influenced by public sentiments on social media.</w:t>
      </w:r>
    </w:p>
    <w:sectPr w:rsidR="008738E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DDAE" w14:textId="77777777" w:rsidR="00EA7255" w:rsidRDefault="00EA7255">
      <w:pPr>
        <w:spacing w:after="0" w:line="240" w:lineRule="auto"/>
      </w:pPr>
      <w:r>
        <w:separator/>
      </w:r>
    </w:p>
  </w:endnote>
  <w:endnote w:type="continuationSeparator" w:id="0">
    <w:p w14:paraId="500EBF91" w14:textId="77777777" w:rsidR="00EA7255" w:rsidRDefault="00EA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4696" w14:textId="77777777" w:rsidR="00EA7255" w:rsidRDefault="00EA7255">
      <w:pPr>
        <w:spacing w:after="0" w:line="240" w:lineRule="auto"/>
      </w:pPr>
      <w:r>
        <w:rPr>
          <w:color w:val="000000"/>
        </w:rPr>
        <w:separator/>
      </w:r>
    </w:p>
  </w:footnote>
  <w:footnote w:type="continuationSeparator" w:id="0">
    <w:p w14:paraId="1229607F" w14:textId="77777777" w:rsidR="00EA7255" w:rsidRDefault="00EA7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6627"/>
    <w:multiLevelType w:val="multilevel"/>
    <w:tmpl w:val="4A9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C050C"/>
    <w:multiLevelType w:val="multilevel"/>
    <w:tmpl w:val="AD6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A4E71"/>
    <w:multiLevelType w:val="multilevel"/>
    <w:tmpl w:val="3BB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14F52"/>
    <w:multiLevelType w:val="multilevel"/>
    <w:tmpl w:val="71FC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152115">
    <w:abstractNumId w:val="2"/>
  </w:num>
  <w:num w:numId="2" w16cid:durableId="747925609">
    <w:abstractNumId w:val="0"/>
  </w:num>
  <w:num w:numId="3" w16cid:durableId="1142229481">
    <w:abstractNumId w:val="1"/>
  </w:num>
  <w:num w:numId="4" w16cid:durableId="1372152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96D56"/>
    <w:rsid w:val="00024F06"/>
    <w:rsid w:val="00060711"/>
    <w:rsid w:val="0014413D"/>
    <w:rsid w:val="0015231A"/>
    <w:rsid w:val="001826BF"/>
    <w:rsid w:val="00225F0E"/>
    <w:rsid w:val="002741AD"/>
    <w:rsid w:val="00296D56"/>
    <w:rsid w:val="002F63BF"/>
    <w:rsid w:val="00306C49"/>
    <w:rsid w:val="00467B21"/>
    <w:rsid w:val="004A2DA8"/>
    <w:rsid w:val="004A5222"/>
    <w:rsid w:val="0052781C"/>
    <w:rsid w:val="00576D74"/>
    <w:rsid w:val="005F1F32"/>
    <w:rsid w:val="006D0E28"/>
    <w:rsid w:val="008333D8"/>
    <w:rsid w:val="00863C3D"/>
    <w:rsid w:val="008738EA"/>
    <w:rsid w:val="00A20120"/>
    <w:rsid w:val="00BA172F"/>
    <w:rsid w:val="00BE45C4"/>
    <w:rsid w:val="00C12493"/>
    <w:rsid w:val="00DA5F83"/>
    <w:rsid w:val="00DE1275"/>
    <w:rsid w:val="00DE7A43"/>
    <w:rsid w:val="00DF63E3"/>
    <w:rsid w:val="00E31F40"/>
    <w:rsid w:val="00E378FB"/>
    <w:rsid w:val="00EA7255"/>
    <w:rsid w:val="00EE4D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0DB1"/>
  <w15:docId w15:val="{E72AFDF7-E285-4D32-81CB-CF223FFAF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IE" w:eastAsia="en-US" w:bidi="ar-SA"/>
      </w:rPr>
    </w:rPrDefault>
    <w:pPrDefault>
      <w:pPr>
        <w:autoSpaceDN w:val="0"/>
        <w:spacing w:line="3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1" w:lineRule="auto"/>
    </w:pPr>
    <w:rPr>
      <w:rFonts w:cs="Calibri"/>
      <w:kern w:val="0"/>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475">
      <w:bodyDiv w:val="1"/>
      <w:marLeft w:val="0"/>
      <w:marRight w:val="0"/>
      <w:marTop w:val="0"/>
      <w:marBottom w:val="0"/>
      <w:divBdr>
        <w:top w:val="none" w:sz="0" w:space="0" w:color="auto"/>
        <w:left w:val="none" w:sz="0" w:space="0" w:color="auto"/>
        <w:bottom w:val="none" w:sz="0" w:space="0" w:color="auto"/>
        <w:right w:val="none" w:sz="0" w:space="0" w:color="auto"/>
      </w:divBdr>
    </w:div>
    <w:div w:id="384451620">
      <w:bodyDiv w:val="1"/>
      <w:marLeft w:val="0"/>
      <w:marRight w:val="0"/>
      <w:marTop w:val="0"/>
      <w:marBottom w:val="0"/>
      <w:divBdr>
        <w:top w:val="none" w:sz="0" w:space="0" w:color="auto"/>
        <w:left w:val="none" w:sz="0" w:space="0" w:color="auto"/>
        <w:bottom w:val="none" w:sz="0" w:space="0" w:color="auto"/>
        <w:right w:val="none" w:sz="0" w:space="0" w:color="auto"/>
      </w:divBdr>
    </w:div>
    <w:div w:id="1244559720">
      <w:bodyDiv w:val="1"/>
      <w:marLeft w:val="0"/>
      <w:marRight w:val="0"/>
      <w:marTop w:val="0"/>
      <w:marBottom w:val="0"/>
      <w:divBdr>
        <w:top w:val="none" w:sz="0" w:space="0" w:color="auto"/>
        <w:left w:val="none" w:sz="0" w:space="0" w:color="auto"/>
        <w:bottom w:val="none" w:sz="0" w:space="0" w:color="auto"/>
        <w:right w:val="none" w:sz="0" w:space="0" w:color="auto"/>
      </w:divBdr>
    </w:div>
    <w:div w:id="1326086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4726</Words>
  <Characters>26941</Characters>
  <Application>Microsoft Office Word</Application>
  <DocSecurity>0</DocSecurity>
  <Lines>224</Lines>
  <Paragraphs>63</Paragraphs>
  <ScaleCrop>false</ScaleCrop>
  <Company>Grizli777</Company>
  <LinksUpToDate>false</LinksUpToDate>
  <CharactersWithSpaces>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dc:creator>
  <dc:description/>
  <cp:lastModifiedBy>Muhammad Kashif</cp:lastModifiedBy>
  <cp:revision>37</cp:revision>
  <dcterms:created xsi:type="dcterms:W3CDTF">2023-11-14T10:22:00Z</dcterms:created>
  <dcterms:modified xsi:type="dcterms:W3CDTF">2023-11-14T12:09:00Z</dcterms:modified>
</cp:coreProperties>
</file>